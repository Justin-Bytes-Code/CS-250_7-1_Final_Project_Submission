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2C601" w14:textId="77777777" w:rsidR="002C79E6" w:rsidRDefault="002C79E6" w:rsidP="002C79E6"/>
    <w:p w14:paraId="7082E548" w14:textId="77777777" w:rsidR="002C79E6" w:rsidRDefault="002C79E6" w:rsidP="002C79E6"/>
    <w:p w14:paraId="68A301F3" w14:textId="77777777" w:rsidR="002C79E6" w:rsidRDefault="002C79E6" w:rsidP="002C79E6"/>
    <w:p w14:paraId="508EBECA" w14:textId="77777777" w:rsidR="002C79E6" w:rsidRDefault="002C79E6" w:rsidP="002C79E6"/>
    <w:p w14:paraId="0F3A1A5C" w14:textId="77777777" w:rsidR="002C79E6" w:rsidRDefault="002C79E6" w:rsidP="002C79E6"/>
    <w:p w14:paraId="43120022" w14:textId="4D231F88" w:rsidR="6A36C4BF" w:rsidRPr="00B863FB" w:rsidRDefault="00927E18" w:rsidP="00B863FB">
      <w:pPr>
        <w:pStyle w:val="Title"/>
      </w:pPr>
      <w:r w:rsidRPr="00927E18">
        <w:rPr>
          <w:bCs/>
        </w:rPr>
        <w:t>Sprint Review and Retrospective</w:t>
      </w:r>
    </w:p>
    <w:p w14:paraId="249BE17C" w14:textId="51A361BA" w:rsidR="201D26C8" w:rsidRDefault="201D26C8" w:rsidP="002C79E6">
      <w:pPr>
        <w:pStyle w:val="Subtitle"/>
      </w:pPr>
    </w:p>
    <w:p w14:paraId="0B261051" w14:textId="7B5F51F9" w:rsidR="00A417C1" w:rsidRDefault="00927E18" w:rsidP="002C79E6">
      <w:pPr>
        <w:pStyle w:val="Subtitle"/>
      </w:pPr>
      <w:r>
        <w:t>Justin J</w:t>
      </w:r>
      <w:r w:rsidR="002C79E6" w:rsidRPr="002C79E6">
        <w:t xml:space="preserve"> </w:t>
      </w:r>
      <w:r>
        <w:t>Perez</w:t>
      </w:r>
    </w:p>
    <w:p w14:paraId="4E4CA4BA" w14:textId="40179C34" w:rsidR="002C79E6" w:rsidRDefault="00927E18" w:rsidP="002C79E6">
      <w:pPr>
        <w:pStyle w:val="Subtitle"/>
      </w:pPr>
      <w:r>
        <w:t>SNHU</w:t>
      </w:r>
    </w:p>
    <w:p w14:paraId="6D586156" w14:textId="16D91A3D" w:rsidR="002C79E6" w:rsidRDefault="00000000" w:rsidP="002C79E6">
      <w:pPr>
        <w:pStyle w:val="Subtitle"/>
      </w:pPr>
      <w:sdt>
        <w:sdtPr>
          <w:id w:val="-568883333"/>
          <w:placeholder>
            <w:docPart w:val="3E7E46408CA94E0A83EB7019F5DF2656"/>
          </w:placeholder>
          <w:temporary/>
          <w:showingPlcHdr/>
          <w15:appearance w15:val="hidden"/>
        </w:sdtPr>
        <w:sdtContent>
          <w:r w:rsidR="002C79E6" w:rsidRPr="3236C9DF">
            <w:t>Course Number</w:t>
          </w:r>
          <w:r w:rsidR="002C79E6">
            <w:t>:</w:t>
          </w:r>
        </w:sdtContent>
      </w:sdt>
      <w:r w:rsidR="002C79E6">
        <w:t xml:space="preserve"> </w:t>
      </w:r>
      <w:r w:rsidR="00927E18">
        <w:t>CS-250</w:t>
      </w:r>
    </w:p>
    <w:p w14:paraId="729B246A" w14:textId="75D26740" w:rsidR="002C79E6" w:rsidRDefault="00927E18" w:rsidP="002C79E6">
      <w:pPr>
        <w:pStyle w:val="Subtitle"/>
      </w:pPr>
      <w:r>
        <w:t>Arthur McWain</w:t>
      </w:r>
    </w:p>
    <w:p w14:paraId="44D0E03B" w14:textId="6C70B4D1" w:rsidR="201D26C8" w:rsidRDefault="00927E18" w:rsidP="002C79E6">
      <w:pPr>
        <w:pStyle w:val="Subtitle"/>
      </w:pPr>
      <w:r>
        <w:t>2/18/2025</w:t>
      </w:r>
    </w:p>
    <w:p w14:paraId="1C371CAA" w14:textId="77777777" w:rsidR="201D26C8" w:rsidRDefault="201D26C8" w:rsidP="014CA2B6">
      <w:pPr>
        <w:pStyle w:val="Title2"/>
        <w:rPr>
          <w:rFonts w:ascii="Calibri" w:eastAsia="Calibri" w:hAnsi="Calibri" w:cs="Calibri"/>
          <w:szCs w:val="22"/>
        </w:rPr>
      </w:pPr>
    </w:p>
    <w:p w14:paraId="09536873" w14:textId="77777777" w:rsidR="201D26C8" w:rsidRDefault="201D26C8" w:rsidP="014CA2B6">
      <w:pPr>
        <w:pStyle w:val="Title2"/>
        <w:rPr>
          <w:rFonts w:ascii="Calibri" w:eastAsia="Calibri" w:hAnsi="Calibri" w:cs="Calibri"/>
          <w:szCs w:val="22"/>
        </w:rPr>
      </w:pPr>
    </w:p>
    <w:p w14:paraId="5FDAAA37" w14:textId="77777777" w:rsidR="201D26C8" w:rsidRDefault="201D26C8" w:rsidP="014CA2B6">
      <w:pPr>
        <w:pStyle w:val="Title2"/>
        <w:rPr>
          <w:rFonts w:ascii="Calibri" w:eastAsia="Calibri" w:hAnsi="Calibri" w:cs="Calibri"/>
          <w:szCs w:val="22"/>
        </w:rPr>
      </w:pPr>
    </w:p>
    <w:p w14:paraId="62C0E0C9" w14:textId="77777777" w:rsidR="201D26C8" w:rsidRDefault="201D26C8" w:rsidP="014CA2B6">
      <w:pPr>
        <w:pStyle w:val="Title2"/>
        <w:rPr>
          <w:rFonts w:ascii="Calibri" w:eastAsia="Calibri" w:hAnsi="Calibri" w:cs="Calibri"/>
          <w:szCs w:val="22"/>
        </w:rPr>
      </w:pPr>
    </w:p>
    <w:p w14:paraId="1C7C72F0" w14:textId="77777777" w:rsidR="201D26C8" w:rsidRDefault="201D26C8" w:rsidP="014CA2B6">
      <w:pPr>
        <w:pStyle w:val="Title2"/>
        <w:rPr>
          <w:rFonts w:ascii="Calibri" w:eastAsia="Calibri" w:hAnsi="Calibri" w:cs="Calibri"/>
          <w:szCs w:val="22"/>
        </w:rPr>
      </w:pPr>
    </w:p>
    <w:p w14:paraId="6D521496" w14:textId="77777777" w:rsidR="201D26C8" w:rsidRDefault="201D26C8" w:rsidP="014CA2B6">
      <w:pPr>
        <w:pStyle w:val="Title2"/>
        <w:rPr>
          <w:rFonts w:ascii="Calibri" w:eastAsia="Calibri" w:hAnsi="Calibri" w:cs="Calibri"/>
          <w:szCs w:val="22"/>
        </w:rPr>
      </w:pPr>
    </w:p>
    <w:p w14:paraId="00ECAF90" w14:textId="77777777" w:rsidR="201D26C8" w:rsidRDefault="201D26C8" w:rsidP="014CA2B6">
      <w:pPr>
        <w:pStyle w:val="Title2"/>
        <w:rPr>
          <w:rFonts w:ascii="Calibri" w:eastAsia="Calibri" w:hAnsi="Calibri" w:cs="Calibri"/>
          <w:szCs w:val="22"/>
        </w:rPr>
      </w:pPr>
    </w:p>
    <w:p w14:paraId="1317DE8A" w14:textId="77777777" w:rsidR="000D4642" w:rsidRDefault="000D4642">
      <w:pPr>
        <w:rPr>
          <w:rFonts w:ascii="Calibri" w:eastAsia="Calibri" w:hAnsi="Calibri" w:cs="Calibri"/>
          <w:szCs w:val="22"/>
        </w:rPr>
      </w:pPr>
      <w:r>
        <w:rPr>
          <w:rFonts w:ascii="Calibri" w:eastAsia="Calibri" w:hAnsi="Calibri" w:cs="Calibri"/>
          <w:szCs w:val="22"/>
        </w:rPr>
        <w:br w:type="page"/>
      </w:r>
    </w:p>
    <w:p w14:paraId="15C10298" w14:textId="7CC9F985" w:rsidR="00A417C1" w:rsidRPr="00B863FB" w:rsidRDefault="00651C1A" w:rsidP="00B863FB">
      <w:pPr>
        <w:pStyle w:val="SectionTitle"/>
      </w:pPr>
      <w:r>
        <w:lastRenderedPageBreak/>
        <w:t>Introduction</w:t>
      </w:r>
    </w:p>
    <w:p w14:paraId="288D3183" w14:textId="062116D8" w:rsidR="00A417C1" w:rsidRDefault="00651C1A" w:rsidP="002C79E6">
      <w:r>
        <w:t xml:space="preserve">Agile is a methodology that focuses on a couple of core concepts. These concepts are </w:t>
      </w:r>
      <w:r w:rsidR="00237980">
        <w:t>what I like to call the 3 C’s: Collaboration</w:t>
      </w:r>
      <w:r>
        <w:t xml:space="preserve">, Communication, </w:t>
      </w:r>
      <w:r w:rsidR="00237980">
        <w:t xml:space="preserve">and Continuation. These C’s mean a couple of things. Collaboration in agile means you will always be talking with people about the project; This could be done </w:t>
      </w:r>
      <w:r w:rsidR="00FC7B8A">
        <w:t>through</w:t>
      </w:r>
      <w:r w:rsidR="00237980">
        <w:t xml:space="preserve"> </w:t>
      </w:r>
      <w:r w:rsidR="00FC7B8A">
        <w:t>15-minute</w:t>
      </w:r>
      <w:r w:rsidR="00237980">
        <w:t xml:space="preserve"> scrums as well as talking with every aspect of the team in the design process. The 2</w:t>
      </w:r>
      <w:r w:rsidR="00237980" w:rsidRPr="00237980">
        <w:rPr>
          <w:vertAlign w:val="superscript"/>
        </w:rPr>
        <w:t>nd</w:t>
      </w:r>
      <w:r w:rsidR="00237980">
        <w:t xml:space="preserve"> C is Communication, when implementing agile you will </w:t>
      </w:r>
      <w:r w:rsidR="00FC7B8A">
        <w:t>continuously</w:t>
      </w:r>
      <w:r w:rsidR="00237980">
        <w:t xml:space="preserve"> create graphs as well as </w:t>
      </w:r>
      <w:r w:rsidR="00FC7B8A">
        <w:t>constantly</w:t>
      </w:r>
      <w:r w:rsidR="00237980">
        <w:t xml:space="preserve"> managing yourself among your teams by changing these graphs. For the final C it means continuation, </w:t>
      </w:r>
      <w:r w:rsidR="00FC7B8A">
        <w:t xml:space="preserve">in agile creating new features on the fly is a priority </w:t>
      </w:r>
      <w:r w:rsidR="00FC7B8A">
        <w:t>continuation</w:t>
      </w:r>
      <w:r w:rsidR="00FC7B8A">
        <w:t xml:space="preserve"> means that you can keep making new features for your application. </w:t>
      </w:r>
      <w:r w:rsidR="00237980">
        <w:t xml:space="preserve">While completing the SNHU travel project I learned a lot about how agile can heavily prove a team’s production. </w:t>
      </w:r>
      <w:r w:rsidR="00FC7B8A">
        <w:t>Specifically, I learned about each role.</w:t>
      </w:r>
    </w:p>
    <w:p w14:paraId="4BB137D5" w14:textId="0C50D586" w:rsidR="00A417C1" w:rsidRDefault="00A417C1" w:rsidP="002C79E6"/>
    <w:p w14:paraId="68B7C247" w14:textId="1F0E8AC1" w:rsidR="00A417C1" w:rsidRDefault="00651C1A" w:rsidP="014CA2B6">
      <w:pPr>
        <w:pStyle w:val="Heading1"/>
        <w:rPr>
          <w:rFonts w:ascii="Calibri" w:eastAsia="Calibri" w:hAnsi="Calibri" w:cs="Calibri"/>
          <w:szCs w:val="22"/>
        </w:rPr>
      </w:pPr>
      <w:r>
        <w:t>Roles</w:t>
      </w:r>
    </w:p>
    <w:p w14:paraId="6CA5027F" w14:textId="3614F658" w:rsidR="00A417C1" w:rsidRPr="00B863FB" w:rsidRDefault="00FC7B8A" w:rsidP="00B863FB">
      <w:r>
        <w:t xml:space="preserve">Agile has a lot of moving parts, all moving in unison. Due to this it is better to make smaller groups of the team do different things to allow agile to work smoothly. I am going to break down each common team name and what they do. </w:t>
      </w:r>
    </w:p>
    <w:p w14:paraId="115DA0C6" w14:textId="176A2D5C" w:rsidR="00A417C1" w:rsidRPr="00FC7B8A" w:rsidRDefault="00651C1A" w:rsidP="00B863FB">
      <w:pPr>
        <w:pStyle w:val="Heading2"/>
        <w:rPr>
          <w:rStyle w:val="FootnoteReference"/>
          <w:i/>
          <w:iCs/>
          <w:vertAlign w:val="baseline"/>
        </w:rPr>
      </w:pPr>
      <w:r w:rsidRPr="00FC7B8A">
        <w:rPr>
          <w:i/>
          <w:iCs/>
        </w:rPr>
        <w:t>Product Owner</w:t>
      </w:r>
    </w:p>
    <w:p w14:paraId="4C1024E7" w14:textId="0C9237E5" w:rsidR="00FC7B8A" w:rsidRDefault="00FC7B8A" w:rsidP="00B863FB">
      <w:r>
        <w:t xml:space="preserve">Product owners are owners of the product you are making it for. In SNHU’s case this could be the owner of the SNHU travel project. They engage in the creation process and will be asked about features they like or asked for their personal views on the matter. </w:t>
      </w:r>
    </w:p>
    <w:p w14:paraId="6D0B09CB" w14:textId="77777777" w:rsidR="00FC7B8A" w:rsidRDefault="00FC7B8A" w:rsidP="00FC7B8A">
      <w:pPr>
        <w:pStyle w:val="ListParagraph"/>
        <w:numPr>
          <w:ilvl w:val="0"/>
          <w:numId w:val="12"/>
        </w:numPr>
      </w:pPr>
      <w:r w:rsidRPr="00FC7B8A">
        <w:t>Manage Scrum Backlog</w:t>
      </w:r>
    </w:p>
    <w:p w14:paraId="52127F95" w14:textId="3544E3B2" w:rsidR="00FC7B8A" w:rsidRPr="00FC7B8A" w:rsidRDefault="00FC7B8A" w:rsidP="00FC7B8A">
      <w:pPr>
        <w:pStyle w:val="ListParagraph"/>
        <w:numPr>
          <w:ilvl w:val="1"/>
          <w:numId w:val="12"/>
        </w:numPr>
      </w:pPr>
      <w:r>
        <w:t>They will oversee what features they will want to be implemented.</w:t>
      </w:r>
    </w:p>
    <w:p w14:paraId="5B83AB1A" w14:textId="77777777" w:rsidR="00FC7B8A" w:rsidRDefault="00FC7B8A" w:rsidP="00FC7B8A">
      <w:pPr>
        <w:pStyle w:val="ListParagraph"/>
        <w:numPr>
          <w:ilvl w:val="0"/>
          <w:numId w:val="12"/>
        </w:numPr>
      </w:pPr>
      <w:r w:rsidRPr="00FC7B8A">
        <w:t>Set Product Vision</w:t>
      </w:r>
    </w:p>
    <w:p w14:paraId="444855B7" w14:textId="2AE6AB10" w:rsidR="00FC7B8A" w:rsidRPr="00FC7B8A" w:rsidRDefault="00FC7B8A" w:rsidP="00FC7B8A">
      <w:pPr>
        <w:pStyle w:val="ListParagraph"/>
        <w:numPr>
          <w:ilvl w:val="1"/>
          <w:numId w:val="12"/>
        </w:numPr>
      </w:pPr>
      <w:r>
        <w:t xml:space="preserve">Product Owners handle what the end goal might be for </w:t>
      </w:r>
      <w:r w:rsidR="00890656">
        <w:t>the</w:t>
      </w:r>
      <w:r>
        <w:t xml:space="preserve"> project and can adjust it as they see </w:t>
      </w:r>
      <w:r w:rsidR="00890656">
        <w:t>fit.</w:t>
      </w:r>
    </w:p>
    <w:p w14:paraId="6547F61C" w14:textId="62B0742E" w:rsidR="00FC7B8A" w:rsidRDefault="00FC7B8A" w:rsidP="00FC7B8A">
      <w:pPr>
        <w:pStyle w:val="ListParagraph"/>
        <w:numPr>
          <w:ilvl w:val="0"/>
          <w:numId w:val="12"/>
        </w:numPr>
      </w:pPr>
      <w:r w:rsidRPr="00FC7B8A">
        <w:lastRenderedPageBreak/>
        <w:t>Communicating</w:t>
      </w:r>
      <w:r w:rsidRPr="00FC7B8A">
        <w:t xml:space="preserve"> with external stockholders</w:t>
      </w:r>
    </w:p>
    <w:p w14:paraId="5ED414A6" w14:textId="2CFC49FD" w:rsidR="00FC7B8A" w:rsidRPr="00FC7B8A" w:rsidRDefault="00FC7B8A" w:rsidP="00FC7B8A">
      <w:pPr>
        <w:pStyle w:val="ListParagraph"/>
        <w:numPr>
          <w:ilvl w:val="1"/>
          <w:numId w:val="12"/>
        </w:numPr>
      </w:pPr>
      <w:r>
        <w:t xml:space="preserve">They will communicate with stockholders to secure any necessary funding. </w:t>
      </w:r>
    </w:p>
    <w:p w14:paraId="62489CE7" w14:textId="17C2CB3A" w:rsidR="00FC7B8A" w:rsidRDefault="00FC7B8A" w:rsidP="00FC7B8A">
      <w:pPr>
        <w:pStyle w:val="ListParagraph"/>
        <w:numPr>
          <w:ilvl w:val="0"/>
          <w:numId w:val="12"/>
        </w:numPr>
      </w:pPr>
      <w:r w:rsidRPr="00FC7B8A">
        <w:t xml:space="preserve">Ensure the team is focused on </w:t>
      </w:r>
      <w:r w:rsidRPr="00FC7B8A">
        <w:t>features.</w:t>
      </w:r>
    </w:p>
    <w:p w14:paraId="0DB81FC2" w14:textId="6F1F8765" w:rsidR="00FC7B8A" w:rsidRDefault="00FC7B8A" w:rsidP="00FC7B8A">
      <w:pPr>
        <w:pStyle w:val="ListParagraph"/>
        <w:numPr>
          <w:ilvl w:val="1"/>
          <w:numId w:val="12"/>
        </w:numPr>
      </w:pPr>
      <w:r>
        <w:t xml:space="preserve">They will oversee the priority of adding features. This could be if we needed to choose to add a new travel option or a new category for travel they would decide what it needs to be. </w:t>
      </w:r>
    </w:p>
    <w:p w14:paraId="4FED8F4A" w14:textId="23C4B2E8" w:rsidR="00A417C1" w:rsidRDefault="212F006F" w:rsidP="00B863FB">
      <w:pPr>
        <w:rPr>
          <w:rFonts w:ascii="Calibri" w:eastAsia="Calibri" w:hAnsi="Calibri" w:cs="Calibri"/>
          <w:szCs w:val="22"/>
        </w:rPr>
      </w:pPr>
      <w:r w:rsidRPr="212F006F">
        <w:rPr>
          <w:rFonts w:ascii="Calibri" w:eastAsia="Calibri" w:hAnsi="Calibri" w:cs="Calibri"/>
          <w:szCs w:val="22"/>
        </w:rPr>
        <w:t xml:space="preserve"> </w:t>
      </w:r>
    </w:p>
    <w:p w14:paraId="679EEF09" w14:textId="6DB9E62D" w:rsidR="00A417C1" w:rsidRPr="00C00F8F" w:rsidRDefault="00651C1A" w:rsidP="00C00F8F">
      <w:pPr>
        <w:pStyle w:val="Heading3"/>
      </w:pPr>
      <w:r>
        <w:t>Scrum Master</w:t>
      </w:r>
    </w:p>
    <w:p w14:paraId="54318EE2" w14:textId="68FC4DC7" w:rsidR="00890656" w:rsidRDefault="00890656" w:rsidP="00664C1A">
      <w:r>
        <w:t xml:space="preserve">A scrum Master will organize the team. You can think of him as the coach for the players on a basketball team. It is up to him to manage the team to do the workload the Product owner wants to be done. </w:t>
      </w:r>
    </w:p>
    <w:p w14:paraId="6E540B25" w14:textId="77777777" w:rsidR="00890656" w:rsidRDefault="00890656" w:rsidP="00890656">
      <w:pPr>
        <w:numPr>
          <w:ilvl w:val="1"/>
          <w:numId w:val="14"/>
        </w:numPr>
      </w:pPr>
      <w:r w:rsidRPr="00890656">
        <w:t>Organizes Team</w:t>
      </w:r>
    </w:p>
    <w:p w14:paraId="782AF711" w14:textId="4D5B848A" w:rsidR="00890656" w:rsidRPr="00890656" w:rsidRDefault="00890656" w:rsidP="00890656">
      <w:pPr>
        <w:numPr>
          <w:ilvl w:val="2"/>
          <w:numId w:val="14"/>
        </w:numPr>
      </w:pPr>
      <w:r>
        <w:t xml:space="preserve">Scrum Master will divide the team into smaller sections as well as allocate more resources when it is needed. </w:t>
      </w:r>
    </w:p>
    <w:p w14:paraId="293C8EEB" w14:textId="4D837CDB" w:rsidR="00890656" w:rsidRDefault="00890656" w:rsidP="00890656">
      <w:pPr>
        <w:numPr>
          <w:ilvl w:val="1"/>
          <w:numId w:val="14"/>
        </w:numPr>
      </w:pPr>
      <w:r w:rsidRPr="00890656">
        <w:t>Focus</w:t>
      </w:r>
      <w:r w:rsidRPr="00890656">
        <w:t xml:space="preserve"> on Communication</w:t>
      </w:r>
    </w:p>
    <w:p w14:paraId="382C22FA" w14:textId="47F67AB0" w:rsidR="00890656" w:rsidRPr="00890656" w:rsidRDefault="00890656" w:rsidP="00890656">
      <w:pPr>
        <w:numPr>
          <w:ilvl w:val="2"/>
          <w:numId w:val="14"/>
        </w:numPr>
      </w:pPr>
      <w:r>
        <w:t xml:space="preserve">Scrum </w:t>
      </w:r>
      <w:r w:rsidR="0038068B">
        <w:t>Masters</w:t>
      </w:r>
      <w:r>
        <w:t xml:space="preserve"> will </w:t>
      </w:r>
      <w:r w:rsidR="0038068B">
        <w:t xml:space="preserve">host most 15-minute sessions as well as meetings regarding scrum. </w:t>
      </w:r>
    </w:p>
    <w:p w14:paraId="1343863F" w14:textId="1B3B6EC1" w:rsidR="00890656" w:rsidRDefault="00890656" w:rsidP="00890656">
      <w:pPr>
        <w:numPr>
          <w:ilvl w:val="1"/>
          <w:numId w:val="14"/>
        </w:numPr>
      </w:pPr>
      <w:r w:rsidRPr="00890656">
        <w:t xml:space="preserve">Break Hard concept to simple </w:t>
      </w:r>
      <w:r w:rsidR="0038068B" w:rsidRPr="00890656">
        <w:t>components.</w:t>
      </w:r>
    </w:p>
    <w:p w14:paraId="5B022F17" w14:textId="4163F2C2" w:rsidR="00890656" w:rsidRPr="00890656" w:rsidRDefault="0038068B" w:rsidP="0038068B">
      <w:pPr>
        <w:numPr>
          <w:ilvl w:val="2"/>
          <w:numId w:val="14"/>
        </w:numPr>
      </w:pPr>
      <w:r>
        <w:t xml:space="preserve">Scrum masters oversee keeping the team focused and to ensure everyone understands what their job is on the team; to do this they will break down harder concepts for most people to understand. </w:t>
      </w:r>
    </w:p>
    <w:p w14:paraId="2081CD32" w14:textId="77777777" w:rsidR="00890656" w:rsidRDefault="00890656" w:rsidP="00890656">
      <w:pPr>
        <w:numPr>
          <w:ilvl w:val="1"/>
          <w:numId w:val="14"/>
        </w:numPr>
      </w:pPr>
      <w:r w:rsidRPr="00890656">
        <w:t>Graphs, Diagrams, &amp; Charts</w:t>
      </w:r>
    </w:p>
    <w:p w14:paraId="4AEDD227" w14:textId="0726E13D" w:rsidR="00890656" w:rsidRPr="00890656" w:rsidRDefault="0038068B" w:rsidP="0038068B">
      <w:pPr>
        <w:numPr>
          <w:ilvl w:val="2"/>
          <w:numId w:val="14"/>
        </w:numPr>
      </w:pPr>
      <w:r>
        <w:t xml:space="preserve">Scrum masters are in charge of most of the graphs, Diagrams, and charts for the team. </w:t>
      </w:r>
    </w:p>
    <w:p w14:paraId="57450E59" w14:textId="2FE35136" w:rsidR="6A36C4BF" w:rsidRDefault="6A36C4BF" w:rsidP="00890656">
      <w:pPr>
        <w:ind w:firstLine="0"/>
      </w:pPr>
    </w:p>
    <w:p w14:paraId="0F44639F" w14:textId="7D6D3E03" w:rsidR="6A36C4BF" w:rsidRDefault="6A36C4BF" w:rsidP="00664C1A">
      <w:pPr>
        <w:pStyle w:val="Quote"/>
      </w:pPr>
    </w:p>
    <w:p w14:paraId="5C35A027" w14:textId="10B53B94" w:rsidR="00651C1A" w:rsidRDefault="00651C1A" w:rsidP="00B863FB">
      <w:pPr>
        <w:pStyle w:val="NoSpacing"/>
      </w:pPr>
    </w:p>
    <w:p w14:paraId="4DAE84D5" w14:textId="65A1F15C" w:rsidR="52694629" w:rsidRDefault="52694629" w:rsidP="00B863FB">
      <w:pPr>
        <w:pStyle w:val="NoSpacing"/>
      </w:pPr>
    </w:p>
    <w:p w14:paraId="4570CF4A" w14:textId="78D0060E" w:rsidR="00651C1A" w:rsidRDefault="00651C1A" w:rsidP="00651C1A">
      <w:pPr>
        <w:pStyle w:val="Heading3"/>
      </w:pPr>
      <w:r>
        <w:t>Developer</w:t>
      </w:r>
    </w:p>
    <w:p w14:paraId="6076E4D3" w14:textId="1A5E0A73" w:rsidR="0038068B" w:rsidRDefault="0038068B" w:rsidP="0038068B">
      <w:r>
        <w:t xml:space="preserve">The Developer is the most important member apart of the team. Developers make the </w:t>
      </w:r>
      <w:r w:rsidR="002212EF">
        <w:t>products</w:t>
      </w:r>
      <w:r>
        <w:t xml:space="preserve"> which you </w:t>
      </w:r>
      <w:r w:rsidR="002212EF">
        <w:t>would not</w:t>
      </w:r>
      <w:r>
        <w:t xml:space="preserve"> be able to produce without them. </w:t>
      </w:r>
      <w:r w:rsidR="002212EF">
        <w:t xml:space="preserve">It is important for the developer team to know everyone’s strengths and weaknesses as </w:t>
      </w:r>
      <w:r w:rsidR="005B6C70">
        <w:t>it is</w:t>
      </w:r>
      <w:r w:rsidR="002212EF">
        <w:t xml:space="preserve"> essential for agile. For </w:t>
      </w:r>
      <w:r w:rsidR="005B6C70">
        <w:t>instance,</w:t>
      </w:r>
      <w:r w:rsidR="002212EF">
        <w:t xml:space="preserve"> if your teammate Chris never used HTML but John has. It would be better to give John the HTML role. </w:t>
      </w:r>
    </w:p>
    <w:p w14:paraId="292291C6" w14:textId="77777777" w:rsidR="005B6C70" w:rsidRDefault="005B6C70" w:rsidP="005B6C70">
      <w:pPr>
        <w:numPr>
          <w:ilvl w:val="1"/>
          <w:numId w:val="15"/>
        </w:numPr>
      </w:pPr>
      <w:r w:rsidRPr="005B6C70">
        <w:t>Creates Project</w:t>
      </w:r>
    </w:p>
    <w:p w14:paraId="576CA9EB" w14:textId="7DF921FE" w:rsidR="005B6C70" w:rsidRPr="005B6C70" w:rsidRDefault="005B6C70" w:rsidP="005B6C70">
      <w:pPr>
        <w:numPr>
          <w:ilvl w:val="2"/>
          <w:numId w:val="15"/>
        </w:numPr>
      </w:pPr>
      <w:r>
        <w:t xml:space="preserve">Developers are the people creating the project to completion. </w:t>
      </w:r>
    </w:p>
    <w:p w14:paraId="2E3F2429" w14:textId="4A2154E9" w:rsidR="005B6C70" w:rsidRDefault="005B6C70" w:rsidP="005B6C70">
      <w:pPr>
        <w:numPr>
          <w:ilvl w:val="1"/>
          <w:numId w:val="15"/>
        </w:numPr>
      </w:pPr>
      <w:r w:rsidRPr="005B6C70">
        <w:t xml:space="preserve">Assist in Sprint </w:t>
      </w:r>
      <w:r w:rsidRPr="005B6C70">
        <w:t>planning.</w:t>
      </w:r>
      <w:r w:rsidRPr="005B6C70">
        <w:t xml:space="preserve"> </w:t>
      </w:r>
    </w:p>
    <w:p w14:paraId="07B2FFAC" w14:textId="34EC406A" w:rsidR="005B6C70" w:rsidRPr="005B6C70" w:rsidRDefault="005B6C70" w:rsidP="005B6C70">
      <w:pPr>
        <w:numPr>
          <w:ilvl w:val="2"/>
          <w:numId w:val="15"/>
        </w:numPr>
      </w:pPr>
      <w:r>
        <w:t xml:space="preserve">Due to the developer team knowing each other they know what they are capable of so they will choose what sprints need to be done and when. </w:t>
      </w:r>
    </w:p>
    <w:p w14:paraId="475AFA75" w14:textId="2CF449EE" w:rsidR="005B6C70" w:rsidRDefault="005B6C70" w:rsidP="005B6C70">
      <w:pPr>
        <w:numPr>
          <w:ilvl w:val="1"/>
          <w:numId w:val="15"/>
        </w:numPr>
      </w:pPr>
      <w:r w:rsidRPr="005B6C70">
        <w:t xml:space="preserve">Find the best development </w:t>
      </w:r>
      <w:r w:rsidRPr="005B6C70">
        <w:t>Practices.</w:t>
      </w:r>
    </w:p>
    <w:p w14:paraId="6F7EA788" w14:textId="798B371B" w:rsidR="005B6C70" w:rsidRPr="005B6C70" w:rsidRDefault="005B6C70" w:rsidP="005B6C70">
      <w:pPr>
        <w:numPr>
          <w:ilvl w:val="2"/>
          <w:numId w:val="15"/>
        </w:numPr>
      </w:pPr>
      <w:r>
        <w:t xml:space="preserve">The developer team, knowing each other will find a practice that works for everyone on the team. For instance, if everyone feels like it is hard to work after a day off, they will assign a less taxing task so it can be fully completed. </w:t>
      </w:r>
    </w:p>
    <w:p w14:paraId="084731E0" w14:textId="093A607F" w:rsidR="005B6C70" w:rsidRDefault="005B6C70" w:rsidP="005B6C70">
      <w:pPr>
        <w:numPr>
          <w:ilvl w:val="1"/>
          <w:numId w:val="15"/>
        </w:numPr>
      </w:pPr>
      <w:r w:rsidRPr="005B6C70">
        <w:t xml:space="preserve">Ensure high quality maintainable products with scalability in </w:t>
      </w:r>
      <w:r w:rsidRPr="005B6C70">
        <w:t>mind.</w:t>
      </w:r>
    </w:p>
    <w:p w14:paraId="73E9C97B" w14:textId="3E2B1C61" w:rsidR="005B6C70" w:rsidRPr="005B6C70" w:rsidRDefault="005B6C70" w:rsidP="005B6C70">
      <w:pPr>
        <w:numPr>
          <w:ilvl w:val="2"/>
          <w:numId w:val="15"/>
        </w:numPr>
      </w:pPr>
      <w:r>
        <w:t xml:space="preserve">Due to how agile is very naturally adaptable. You can expect developers to create modular code which can be swapped out in most places. This allows you to add onto it easier and much more nicely. </w:t>
      </w:r>
    </w:p>
    <w:p w14:paraId="1F4FE34C" w14:textId="77777777" w:rsidR="005B6C70" w:rsidRPr="0038068B" w:rsidRDefault="005B6C70" w:rsidP="0038068B"/>
    <w:p w14:paraId="4205492E" w14:textId="77777777" w:rsidR="00651C1A" w:rsidRDefault="00651C1A" w:rsidP="00651C1A"/>
    <w:p w14:paraId="71CE9735" w14:textId="15962597" w:rsidR="00651C1A" w:rsidRDefault="00651C1A" w:rsidP="00651C1A">
      <w:pPr>
        <w:pStyle w:val="Heading3"/>
      </w:pPr>
      <w:r>
        <w:lastRenderedPageBreak/>
        <w:t>Tester</w:t>
      </w:r>
    </w:p>
    <w:p w14:paraId="0D8CF4AE" w14:textId="26304A55" w:rsidR="005B6C70" w:rsidRDefault="005B6C70" w:rsidP="005B6C70">
      <w:r>
        <w:t xml:space="preserve">Testers are not required for agile, however, are a huge advantage to have. Testers will test and attempt to break the program the developers create which means developers can focus on the creation of new features rather than focusing on code they have already made. </w:t>
      </w:r>
    </w:p>
    <w:p w14:paraId="03D089B7" w14:textId="77777777" w:rsidR="005B6C70" w:rsidRDefault="005B6C70" w:rsidP="005B6C70">
      <w:pPr>
        <w:numPr>
          <w:ilvl w:val="1"/>
          <w:numId w:val="16"/>
        </w:numPr>
      </w:pPr>
      <w:r w:rsidRPr="005B6C70">
        <w:t>Keeps Project Quality High</w:t>
      </w:r>
    </w:p>
    <w:p w14:paraId="4193B6E9" w14:textId="0313EFCE" w:rsidR="005B6C70" w:rsidRPr="005B6C70" w:rsidRDefault="005B6C70" w:rsidP="005B6C70">
      <w:pPr>
        <w:numPr>
          <w:ilvl w:val="2"/>
          <w:numId w:val="16"/>
        </w:numPr>
      </w:pPr>
      <w:r>
        <w:t xml:space="preserve">Testers keep the project quality high and consistent. They will be tasked with quality control mainly. </w:t>
      </w:r>
    </w:p>
    <w:p w14:paraId="723FD90A" w14:textId="3B25738B" w:rsidR="005B6C70" w:rsidRDefault="005B6C70" w:rsidP="005B6C70">
      <w:pPr>
        <w:numPr>
          <w:ilvl w:val="1"/>
          <w:numId w:val="16"/>
        </w:numPr>
      </w:pPr>
      <w:r w:rsidRPr="005B6C70">
        <w:t xml:space="preserve">Communicates with dev </w:t>
      </w:r>
      <w:r w:rsidRPr="005B6C70">
        <w:t>team.</w:t>
      </w:r>
    </w:p>
    <w:p w14:paraId="63CF69F4" w14:textId="11D15A69" w:rsidR="005B6C70" w:rsidRPr="005B6C70" w:rsidRDefault="005B6C70" w:rsidP="005B6C70">
      <w:pPr>
        <w:numPr>
          <w:ilvl w:val="2"/>
          <w:numId w:val="16"/>
        </w:numPr>
      </w:pPr>
      <w:r>
        <w:t xml:space="preserve">Testers communicate with the dev team closely so they can exactly point out what is wrong with the feature. They communicate so closely sometimes Testers are developers. </w:t>
      </w:r>
    </w:p>
    <w:p w14:paraId="1676513E" w14:textId="372F1307" w:rsidR="005B6C70" w:rsidRDefault="005B6C70" w:rsidP="005B6C70">
      <w:pPr>
        <w:numPr>
          <w:ilvl w:val="1"/>
          <w:numId w:val="16"/>
        </w:numPr>
      </w:pPr>
      <w:r w:rsidRPr="005B6C70">
        <w:t xml:space="preserve">Allows for </w:t>
      </w:r>
      <w:r w:rsidRPr="005B6C70">
        <w:t>the Dev</w:t>
      </w:r>
      <w:r w:rsidRPr="005B6C70">
        <w:t xml:space="preserve"> team to focus on feature </w:t>
      </w:r>
      <w:r w:rsidRPr="005B6C70">
        <w:t>implementation.</w:t>
      </w:r>
    </w:p>
    <w:p w14:paraId="5FD5E1A8" w14:textId="44A81EA3" w:rsidR="005B6C70" w:rsidRPr="005B6C70" w:rsidRDefault="005B6C70" w:rsidP="005B6C70">
      <w:pPr>
        <w:numPr>
          <w:ilvl w:val="2"/>
          <w:numId w:val="16"/>
        </w:numPr>
      </w:pPr>
      <w:r>
        <w:t xml:space="preserve">Testers allow for dev teams to focus on creating new features rather than being stuck debugging their old features and code before making a new one. </w:t>
      </w:r>
    </w:p>
    <w:p w14:paraId="54176DB2" w14:textId="77777777" w:rsidR="005B6C70" w:rsidRDefault="005B6C70" w:rsidP="005B6C70">
      <w:pPr>
        <w:numPr>
          <w:ilvl w:val="1"/>
          <w:numId w:val="16"/>
        </w:numPr>
      </w:pPr>
      <w:r w:rsidRPr="005B6C70">
        <w:t>Locate Potential Blockers</w:t>
      </w:r>
    </w:p>
    <w:p w14:paraId="776912E4" w14:textId="766D479A" w:rsidR="005B6C70" w:rsidRPr="005B6C70" w:rsidRDefault="005B6C70" w:rsidP="005B6C70">
      <w:pPr>
        <w:numPr>
          <w:ilvl w:val="2"/>
          <w:numId w:val="16"/>
        </w:numPr>
      </w:pPr>
      <w:r>
        <w:t xml:space="preserve">Testers can find and locate code that could cause issues in the future as well as find issues with the application that could cause mistakes to be made. For instance, if Developers were creating a button for SNHU travel application that is supposed to open a new window and show content. Testers might find if you press the button fast you can create multiple windows which could lead to an overload in the future. </w:t>
      </w:r>
    </w:p>
    <w:p w14:paraId="17556741" w14:textId="77777777" w:rsidR="005B6C70" w:rsidRPr="005B6C70" w:rsidRDefault="005B6C70" w:rsidP="005B6C70"/>
    <w:p w14:paraId="10824CF2" w14:textId="77777777" w:rsidR="00651C1A" w:rsidRPr="00651C1A" w:rsidRDefault="00651C1A" w:rsidP="00651C1A"/>
    <w:p w14:paraId="153E5DF9" w14:textId="77777777" w:rsidR="00651C1A" w:rsidRDefault="00651C1A" w:rsidP="00B863FB">
      <w:pPr>
        <w:pStyle w:val="NoSpacing"/>
      </w:pPr>
    </w:p>
    <w:p w14:paraId="60DCFA39" w14:textId="1272D4D3" w:rsidR="00651C1A" w:rsidRDefault="00651C1A" w:rsidP="00651C1A">
      <w:pPr>
        <w:pStyle w:val="Heading1"/>
      </w:pPr>
      <w:r>
        <w:lastRenderedPageBreak/>
        <w:t>User Stories</w:t>
      </w:r>
    </w:p>
    <w:p w14:paraId="75AAF78C" w14:textId="0BC0E638" w:rsidR="005B6C70" w:rsidRDefault="002F03D5" w:rsidP="002F03D5">
      <w:pPr>
        <w:ind w:left="720"/>
      </w:pPr>
      <w:r>
        <w:t xml:space="preserve">In Agile communication and speed are key when making the product. User stories allow for this to be done at an effective level. It not only gives suggestions of what to create in the future but also allows us to further break down components into smaller tasks. For instance, if we wanted to add a sort by city function to SNHU travel that could take a lot of development time but if users said they mainly wanted Major cities we can develop that first which gives our users what they ask for straight away while allowing us to have time to start something new. </w:t>
      </w:r>
    </w:p>
    <w:p w14:paraId="3521B23B" w14:textId="74937EB2" w:rsidR="00651C1A" w:rsidRDefault="002F03D5" w:rsidP="002F03D5">
      <w:pPr>
        <w:ind w:left="720"/>
      </w:pPr>
      <w:r>
        <w:t xml:space="preserve">It also gives us reports of bugs and mistakes that slipped through the developer and tester. This could provide the team with valuable insight into what to fix on a range of how important it is. </w:t>
      </w:r>
    </w:p>
    <w:p w14:paraId="5FBACFEC" w14:textId="1F14D289" w:rsidR="00651C1A" w:rsidRDefault="00651C1A" w:rsidP="00651C1A">
      <w:pPr>
        <w:pStyle w:val="Heading1"/>
      </w:pPr>
      <w:r>
        <w:t>Interruptions</w:t>
      </w:r>
    </w:p>
    <w:p w14:paraId="5E899D0E" w14:textId="56FE7AD8" w:rsidR="00651C1A" w:rsidRPr="00651C1A" w:rsidRDefault="002F03D5" w:rsidP="00B550B3">
      <w:r>
        <w:tab/>
        <w:t>Interruption is something that always happens in software development. It is not something that can be prevented at all as it’s an unknow variable. However, you can mitigate the disturbance the interruption causes. With agile due to being extremely flexible if our client wants to change the program or add new features or cancel some, we can always accommodate for that. Due to how we design 1 feature as a time modular it allows for it to be changed in a heartbeat without stopping the entire project and restarting.</w:t>
      </w:r>
      <w:r w:rsidR="00B550B3">
        <w:t xml:space="preserve"> It also will not affect the entire team, specifically who was creating that singular feature. </w:t>
      </w:r>
    </w:p>
    <w:p w14:paraId="7CDDA589" w14:textId="125824D6" w:rsidR="00651C1A" w:rsidRDefault="00651C1A" w:rsidP="00651C1A">
      <w:pPr>
        <w:pStyle w:val="Heading1"/>
      </w:pPr>
      <w:r>
        <w:t>Communication</w:t>
      </w:r>
    </w:p>
    <w:p w14:paraId="638DB7B1" w14:textId="115BC824" w:rsidR="00B550B3" w:rsidRPr="00B550B3" w:rsidRDefault="00B550B3" w:rsidP="00B550B3">
      <w:r>
        <w:tab/>
        <w:t xml:space="preserve">Communication is something that is essential for agile. It would not be a scrum methodology without it. Agile provides multiple times to communicate in a day as well as daily standups allowing teammates to share projects or discuss challenges. During sprint reviews the team will decide what went correctly and what went wrong and can provide corrections to where they are needed. For instance, if a team had trouble with HTML someone can be code with partners with them. It also </w:t>
      </w:r>
      <w:r>
        <w:lastRenderedPageBreak/>
        <w:t xml:space="preserve">provides a safe environment to let others know when you need assistance as well as failures with the team encouraging a safe and happy environment. Which according to oxford a safe and happy environment can raise production by almost 14%. </w:t>
      </w:r>
    </w:p>
    <w:p w14:paraId="6BAF7125" w14:textId="7F238061" w:rsidR="00651C1A" w:rsidRPr="00651C1A" w:rsidRDefault="00651C1A" w:rsidP="00651C1A"/>
    <w:p w14:paraId="5A89DC83" w14:textId="2ABE0F47" w:rsidR="00651C1A" w:rsidRDefault="00651C1A" w:rsidP="00651C1A">
      <w:pPr>
        <w:pStyle w:val="Heading1"/>
      </w:pPr>
      <w:r>
        <w:t>Organized Tools</w:t>
      </w:r>
    </w:p>
    <w:p w14:paraId="14D3AEC8" w14:textId="770F0F85" w:rsidR="00651C1A" w:rsidRDefault="00B550B3" w:rsidP="00B550B3">
      <w:r>
        <w:tab/>
        <w:t xml:space="preserve">Organization tools are not required for agile to be used however it does speed up agile to an even faster rate. Which when speed is the main benefit of the mythology that is perfect for this type of development. JIRA is the first tool that comes to mind as it allows you to create so many options in a single application. In JIRA you can: manage backlog, maintain progress, create diagrams, attend meetings, and even keep in communication with your team using integrated slack. Using tools while not required can easily speed up any project as the down time between not having a diagram and having a diagram becomes every small. </w:t>
      </w:r>
    </w:p>
    <w:p w14:paraId="39BB8AD6" w14:textId="5679A672" w:rsidR="00651C1A" w:rsidRDefault="00651C1A" w:rsidP="00651C1A">
      <w:pPr>
        <w:pStyle w:val="Heading1"/>
        <w:rPr>
          <w:rFonts w:ascii="Calibri" w:eastAsia="Calibri" w:hAnsi="Calibri" w:cs="Calibri"/>
          <w:szCs w:val="22"/>
        </w:rPr>
      </w:pPr>
      <w:r>
        <w:t>Agile Analysis</w:t>
      </w:r>
    </w:p>
    <w:p w14:paraId="430BE0CA" w14:textId="754A30D7" w:rsidR="00651C1A" w:rsidRDefault="00B550B3" w:rsidP="00651C1A">
      <w:r>
        <w:tab/>
        <w:t xml:space="preserve">Agile has provided multiple benefits in the creation of the SNHU travel project. It allows for the development team to adapt to changing requirements, Adapt to customer feedback, and deliver useable products consistently. However Agile does have some challenges like feature creep being the biggest one or </w:t>
      </w:r>
      <w:r w:rsidR="00863848">
        <w:t>maintaining</w:t>
      </w:r>
      <w:r>
        <w:t xml:space="preserve"> detailed documentation. </w:t>
      </w:r>
      <w:r w:rsidR="00863848">
        <w:t xml:space="preserve">Below is an attached graph of the pros and cons. </w:t>
      </w:r>
    </w:p>
    <w:p w14:paraId="0EDB84CA" w14:textId="5C8EE16C" w:rsidR="00863848" w:rsidRDefault="00863848" w:rsidP="00651C1A">
      <w:r>
        <w:tab/>
        <w:t xml:space="preserve">Agile, even with all its faults, was still the best choice for SNHU travel project. When creating the travel project, we referred to and implemented user stories in development which could only be obtained though the agile method rather than anything else. It also saved us when the product owner changed what they would like to do during week 5. Luckily thanks to agile we were able to overcome it without any large disruption. </w:t>
      </w:r>
    </w:p>
    <w:p w14:paraId="5BBBA993" w14:textId="1E81ADCD" w:rsidR="00863848" w:rsidRDefault="00863848" w:rsidP="00651C1A">
      <w:r>
        <w:rPr>
          <w:noProof/>
        </w:rPr>
        <w:lastRenderedPageBreak/>
        <w:drawing>
          <wp:inline distT="0" distB="0" distL="0" distR="0" wp14:anchorId="6FF54565" wp14:editId="1BCB6AD5">
            <wp:extent cx="5486400" cy="3200400"/>
            <wp:effectExtent l="19050" t="0" r="19050" b="0"/>
            <wp:docPr id="141174128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D6428C6" w14:textId="77777777" w:rsidR="00863848" w:rsidRDefault="00863848" w:rsidP="00863848">
      <w:pPr>
        <w:ind w:firstLine="0"/>
      </w:pPr>
    </w:p>
    <w:p w14:paraId="55697D0A" w14:textId="4F45D943" w:rsidR="00863848" w:rsidRDefault="00863848" w:rsidP="00863848">
      <w:pPr>
        <w:ind w:firstLine="0"/>
      </w:pPr>
      <w:r>
        <w:tab/>
      </w:r>
      <w:r>
        <w:tab/>
      </w:r>
    </w:p>
    <w:p w14:paraId="796ACF24" w14:textId="1CBDB0B9" w:rsidR="00651C1A" w:rsidRDefault="00651C1A" w:rsidP="00651C1A">
      <w:pPr>
        <w:pStyle w:val="Heading1"/>
        <w:rPr>
          <w:rFonts w:ascii="Calibri" w:eastAsia="Calibri" w:hAnsi="Calibri" w:cs="Calibri"/>
          <w:szCs w:val="22"/>
        </w:rPr>
      </w:pPr>
      <w:r>
        <w:t xml:space="preserve">Conclusion </w:t>
      </w:r>
    </w:p>
    <w:p w14:paraId="6421A2AE" w14:textId="77777777" w:rsidR="00651C1A" w:rsidRPr="00651C1A" w:rsidRDefault="00651C1A" w:rsidP="00651C1A"/>
    <w:p w14:paraId="4B391D9B" w14:textId="21271BF1" w:rsidR="00453540" w:rsidRPr="00651C1A" w:rsidRDefault="00863848" w:rsidP="00453540">
      <w:r>
        <w:tab/>
        <w:t xml:space="preserve">Overall, there is a reason agile is used by most companies today. Using Agile is something that can only be improved overtime as it receives fast </w:t>
      </w:r>
      <w:r w:rsidR="00453540">
        <w:t xml:space="preserve">feedback as well as developers are able to sort their own team so they can truly benefit and are effective for the company. It provides easy to use management styles where everyone does their part and can accommodate human nature of changing your mind about something at a later date and deciding to add new features. It also makes staff happier, which can give a 14% increase in output. It also reduces the chance for any amount of HR reports as staff will be communicating constantly in a safe open environment. </w:t>
      </w:r>
    </w:p>
    <w:p w14:paraId="37B7ECA3" w14:textId="77777777" w:rsidR="00A417C1" w:rsidRDefault="00000000" w:rsidP="5D68E123">
      <w:pPr>
        <w:pStyle w:val="SectionTitle"/>
        <w:rPr>
          <w:rFonts w:ascii="Calibri" w:eastAsia="Calibri" w:hAnsi="Calibri" w:cs="Calibri"/>
          <w:b w:val="0"/>
          <w:bCs/>
          <w:szCs w:val="22"/>
        </w:rPr>
      </w:pPr>
      <w:sdt>
        <w:sdtPr>
          <w:id w:val="-1638559448"/>
          <w:placeholder>
            <w:docPart w:val="2DF34C1ADD5E4C19AA58714062DCAAF3"/>
          </w:placeholder>
          <w:temporary/>
          <w:showingPlcHdr/>
          <w15:appearance w15:val="hidden"/>
        </w:sdtPr>
        <w:sdtContent>
          <w:r w:rsidR="00664C1A" w:rsidRPr="00664C1A">
            <w:t>References</w:t>
          </w:r>
        </w:sdtContent>
      </w:sdt>
    </w:p>
    <w:p w14:paraId="75CA53F6" w14:textId="77777777" w:rsidR="00927E18" w:rsidRPr="00927E18" w:rsidRDefault="00927E18" w:rsidP="00927E18">
      <w:pPr>
        <w:rPr>
          <w:noProof/>
        </w:rPr>
      </w:pPr>
      <w:r w:rsidRPr="00927E18">
        <w:rPr>
          <w:i/>
          <w:iCs/>
          <w:noProof/>
        </w:rPr>
        <w:t>The 3 scrum roles and responsibilities explained</w:t>
      </w:r>
      <w:r w:rsidRPr="00927E18">
        <w:rPr>
          <w:noProof/>
        </w:rPr>
        <w:t xml:space="preserve">. Coursera. (n.d.). https://www.coursera.org/articles/scrum-roles-and-responsibilities </w:t>
      </w:r>
    </w:p>
    <w:p w14:paraId="6E04058B" w14:textId="77777777" w:rsidR="00927E18" w:rsidRPr="00927E18" w:rsidRDefault="00927E18" w:rsidP="00927E18">
      <w:pPr>
        <w:rPr>
          <w:noProof/>
        </w:rPr>
      </w:pPr>
      <w:r w:rsidRPr="00927E18">
        <w:rPr>
          <w:noProof/>
        </w:rPr>
        <w:t xml:space="preserve">Atlassian. (n.d.). </w:t>
      </w:r>
      <w:r w:rsidRPr="00927E18">
        <w:rPr>
          <w:i/>
          <w:iCs/>
          <w:noProof/>
        </w:rPr>
        <w:t>A deep dive into scrum team roles</w:t>
      </w:r>
      <w:r w:rsidRPr="00927E18">
        <w:rPr>
          <w:noProof/>
        </w:rPr>
        <w:t xml:space="preserve">. https://www.atlassian.com/agile/scrum/roles </w:t>
      </w:r>
    </w:p>
    <w:p w14:paraId="2B558508" w14:textId="77777777" w:rsidR="00927E18" w:rsidRPr="00927E18" w:rsidRDefault="00927E18" w:rsidP="00927E18">
      <w:pPr>
        <w:rPr>
          <w:noProof/>
        </w:rPr>
      </w:pPr>
      <w:r w:rsidRPr="00927E18">
        <w:rPr>
          <w:noProof/>
        </w:rPr>
        <w:t xml:space="preserve">GeeksforGeeks. (2022, November 17). </w:t>
      </w:r>
      <w:r w:rsidRPr="00927E18">
        <w:rPr>
          <w:i/>
          <w:iCs/>
          <w:noProof/>
        </w:rPr>
        <w:t>What are the 4 agile values?</w:t>
      </w:r>
      <w:r w:rsidRPr="00927E18">
        <w:rPr>
          <w:noProof/>
        </w:rPr>
        <w:t xml:space="preserve"> https://www.geeksforgeeks.org/what-are-the-4-agile-values/ </w:t>
      </w:r>
    </w:p>
    <w:p w14:paraId="0ADD4E2A" w14:textId="77777777" w:rsidR="00927E18" w:rsidRPr="00927E18" w:rsidRDefault="00927E18" w:rsidP="00927E18">
      <w:pPr>
        <w:rPr>
          <w:noProof/>
        </w:rPr>
      </w:pPr>
      <w:r w:rsidRPr="00927E18">
        <w:rPr>
          <w:noProof/>
        </w:rPr>
        <w:t xml:space="preserve">GeeksforGeeks. (2024, October 18). </w:t>
      </w:r>
      <w:r w:rsidRPr="00927E18">
        <w:rPr>
          <w:i/>
          <w:iCs/>
          <w:noProof/>
        </w:rPr>
        <w:t>Waterfall Model - Software Engineering</w:t>
      </w:r>
      <w:r w:rsidRPr="00927E18">
        <w:rPr>
          <w:noProof/>
        </w:rPr>
        <w:t xml:space="preserve">. https://www.geeksforgeeks.org/waterfall-model/ </w:t>
      </w:r>
    </w:p>
    <w:p w14:paraId="670C54F5" w14:textId="77777777" w:rsidR="00927E18" w:rsidRPr="00927E18" w:rsidRDefault="00927E18" w:rsidP="00927E18">
      <w:pPr>
        <w:rPr>
          <w:noProof/>
        </w:rPr>
      </w:pPr>
      <w:r w:rsidRPr="00927E18">
        <w:rPr>
          <w:i/>
          <w:iCs/>
          <w:noProof/>
        </w:rPr>
        <w:t>Happy workers are 13% more productive</w:t>
      </w:r>
      <w:r w:rsidRPr="00927E18">
        <w:rPr>
          <w:noProof/>
        </w:rPr>
        <w:t xml:space="preserve">. University of Oxford. (n.d.). https://www.ox.ac.uk/news/2019-10-24-happy-workers-are-13-more-productive </w:t>
      </w:r>
    </w:p>
    <w:p w14:paraId="5F242194" w14:textId="77777777" w:rsidR="00927E18" w:rsidRPr="00927E18" w:rsidRDefault="00927E18" w:rsidP="00927E18">
      <w:pPr>
        <w:rPr>
          <w:noProof/>
        </w:rPr>
      </w:pPr>
      <w:r w:rsidRPr="00927E18">
        <w:rPr>
          <w:noProof/>
        </w:rPr>
        <w:t xml:space="preserve">Mijacobs. (n.d.). </w:t>
      </w:r>
      <w:r w:rsidRPr="00927E18">
        <w:rPr>
          <w:i/>
          <w:iCs/>
          <w:noProof/>
        </w:rPr>
        <w:t>What is agile? - azure DevOps</w:t>
      </w:r>
      <w:r w:rsidRPr="00927E18">
        <w:rPr>
          <w:noProof/>
        </w:rPr>
        <w:t xml:space="preserve">. Azure DevOps | Microsoft Learn. https://learn.microsoft.com/en-us/devops/plan/what-is-agile </w:t>
      </w:r>
    </w:p>
    <w:p w14:paraId="08291E29" w14:textId="77777777" w:rsidR="00927E18" w:rsidRPr="00927E18" w:rsidRDefault="00927E18" w:rsidP="00927E18">
      <w:pPr>
        <w:rPr>
          <w:noProof/>
        </w:rPr>
      </w:pPr>
      <w:r w:rsidRPr="00927E18">
        <w:rPr>
          <w:noProof/>
        </w:rPr>
        <w:t xml:space="preserve">team, Profit. co. (2023, June 14). </w:t>
      </w:r>
      <w:r w:rsidRPr="00927E18">
        <w:rPr>
          <w:i/>
          <w:iCs/>
          <w:noProof/>
        </w:rPr>
        <w:t>The 5 phases of Waterfall Project Management</w:t>
      </w:r>
      <w:r w:rsidRPr="00927E18">
        <w:rPr>
          <w:noProof/>
        </w:rPr>
        <w:t xml:space="preserve">. Best OKR Software by Profit.co. https://www.profit.co/blog/task-management/the-5-phases-of-waterfall-project-management/ </w:t>
      </w:r>
    </w:p>
    <w:p w14:paraId="7117EF70" w14:textId="675995DF"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E6E58" w14:textId="77777777" w:rsidR="00A75F00" w:rsidRDefault="00A75F00">
      <w:pPr>
        <w:spacing w:line="240" w:lineRule="auto"/>
      </w:pPr>
      <w:r>
        <w:separator/>
      </w:r>
    </w:p>
    <w:p w14:paraId="05CC0A27" w14:textId="77777777" w:rsidR="00A75F00" w:rsidRDefault="00A75F00"/>
  </w:endnote>
  <w:endnote w:type="continuationSeparator" w:id="0">
    <w:p w14:paraId="57452E2F" w14:textId="77777777" w:rsidR="00A75F00" w:rsidRDefault="00A75F00">
      <w:pPr>
        <w:spacing w:line="240" w:lineRule="auto"/>
      </w:pPr>
      <w:r>
        <w:continuationSeparator/>
      </w:r>
    </w:p>
    <w:p w14:paraId="14099885" w14:textId="77777777" w:rsidR="00A75F00" w:rsidRDefault="00A75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87B8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D60B7"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042F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D9137" w14:textId="77777777" w:rsidR="00A75F00" w:rsidRDefault="00A75F00">
      <w:pPr>
        <w:spacing w:line="240" w:lineRule="auto"/>
      </w:pPr>
      <w:r>
        <w:separator/>
      </w:r>
    </w:p>
    <w:p w14:paraId="4568D8E6" w14:textId="77777777" w:rsidR="00A75F00" w:rsidRDefault="00A75F00"/>
  </w:footnote>
  <w:footnote w:type="continuationSeparator" w:id="0">
    <w:p w14:paraId="12CAFA75" w14:textId="77777777" w:rsidR="00A75F00" w:rsidRDefault="00A75F00">
      <w:pPr>
        <w:spacing w:line="240" w:lineRule="auto"/>
      </w:pPr>
      <w:r>
        <w:continuationSeparator/>
      </w:r>
    </w:p>
    <w:p w14:paraId="0FF71A0C" w14:textId="77777777" w:rsidR="00A75F00" w:rsidRDefault="00A75F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4DF9"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947C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4E372"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4106AF"/>
    <w:multiLevelType w:val="hybridMultilevel"/>
    <w:tmpl w:val="1B2E376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F170E0"/>
    <w:multiLevelType w:val="hybridMultilevel"/>
    <w:tmpl w:val="427873CA"/>
    <w:lvl w:ilvl="0" w:tplc="78E2F192">
      <w:start w:val="1"/>
      <w:numFmt w:val="bullet"/>
      <w:lvlText w:val="•"/>
      <w:lvlJc w:val="left"/>
      <w:pPr>
        <w:tabs>
          <w:tab w:val="num" w:pos="720"/>
        </w:tabs>
        <w:ind w:left="720" w:hanging="360"/>
      </w:pPr>
      <w:rPr>
        <w:rFonts w:ascii="Arial" w:hAnsi="Arial" w:hint="default"/>
      </w:rPr>
    </w:lvl>
    <w:lvl w:ilvl="1" w:tplc="1CBCB7A2">
      <w:start w:val="1"/>
      <w:numFmt w:val="bullet"/>
      <w:lvlText w:val="•"/>
      <w:lvlJc w:val="left"/>
      <w:pPr>
        <w:tabs>
          <w:tab w:val="num" w:pos="1440"/>
        </w:tabs>
        <w:ind w:left="1440" w:hanging="360"/>
      </w:pPr>
      <w:rPr>
        <w:rFonts w:ascii="Arial" w:hAnsi="Arial" w:hint="default"/>
      </w:rPr>
    </w:lvl>
    <w:lvl w:ilvl="2" w:tplc="726E4698">
      <w:start w:val="1"/>
      <w:numFmt w:val="bullet"/>
      <w:lvlText w:val="•"/>
      <w:lvlJc w:val="left"/>
      <w:pPr>
        <w:tabs>
          <w:tab w:val="num" w:pos="2160"/>
        </w:tabs>
        <w:ind w:left="2160" w:hanging="360"/>
      </w:pPr>
      <w:rPr>
        <w:rFonts w:ascii="Arial" w:hAnsi="Arial" w:hint="default"/>
      </w:rPr>
    </w:lvl>
    <w:lvl w:ilvl="3" w:tplc="865CF554" w:tentative="1">
      <w:start w:val="1"/>
      <w:numFmt w:val="bullet"/>
      <w:lvlText w:val="•"/>
      <w:lvlJc w:val="left"/>
      <w:pPr>
        <w:tabs>
          <w:tab w:val="num" w:pos="2880"/>
        </w:tabs>
        <w:ind w:left="2880" w:hanging="360"/>
      </w:pPr>
      <w:rPr>
        <w:rFonts w:ascii="Arial" w:hAnsi="Arial" w:hint="default"/>
      </w:rPr>
    </w:lvl>
    <w:lvl w:ilvl="4" w:tplc="29E23F58" w:tentative="1">
      <w:start w:val="1"/>
      <w:numFmt w:val="bullet"/>
      <w:lvlText w:val="•"/>
      <w:lvlJc w:val="left"/>
      <w:pPr>
        <w:tabs>
          <w:tab w:val="num" w:pos="3600"/>
        </w:tabs>
        <w:ind w:left="3600" w:hanging="360"/>
      </w:pPr>
      <w:rPr>
        <w:rFonts w:ascii="Arial" w:hAnsi="Arial" w:hint="default"/>
      </w:rPr>
    </w:lvl>
    <w:lvl w:ilvl="5" w:tplc="7B62E108" w:tentative="1">
      <w:start w:val="1"/>
      <w:numFmt w:val="bullet"/>
      <w:lvlText w:val="•"/>
      <w:lvlJc w:val="left"/>
      <w:pPr>
        <w:tabs>
          <w:tab w:val="num" w:pos="4320"/>
        </w:tabs>
        <w:ind w:left="4320" w:hanging="360"/>
      </w:pPr>
      <w:rPr>
        <w:rFonts w:ascii="Arial" w:hAnsi="Arial" w:hint="default"/>
      </w:rPr>
    </w:lvl>
    <w:lvl w:ilvl="6" w:tplc="A19682A4" w:tentative="1">
      <w:start w:val="1"/>
      <w:numFmt w:val="bullet"/>
      <w:lvlText w:val="•"/>
      <w:lvlJc w:val="left"/>
      <w:pPr>
        <w:tabs>
          <w:tab w:val="num" w:pos="5040"/>
        </w:tabs>
        <w:ind w:left="5040" w:hanging="360"/>
      </w:pPr>
      <w:rPr>
        <w:rFonts w:ascii="Arial" w:hAnsi="Arial" w:hint="default"/>
      </w:rPr>
    </w:lvl>
    <w:lvl w:ilvl="7" w:tplc="3F924D08" w:tentative="1">
      <w:start w:val="1"/>
      <w:numFmt w:val="bullet"/>
      <w:lvlText w:val="•"/>
      <w:lvlJc w:val="left"/>
      <w:pPr>
        <w:tabs>
          <w:tab w:val="num" w:pos="5760"/>
        </w:tabs>
        <w:ind w:left="5760" w:hanging="360"/>
      </w:pPr>
      <w:rPr>
        <w:rFonts w:ascii="Arial" w:hAnsi="Arial" w:hint="default"/>
      </w:rPr>
    </w:lvl>
    <w:lvl w:ilvl="8" w:tplc="A68499A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636966"/>
    <w:multiLevelType w:val="hybridMultilevel"/>
    <w:tmpl w:val="9AEE1A98"/>
    <w:lvl w:ilvl="0" w:tplc="7E9EEA14">
      <w:start w:val="1"/>
      <w:numFmt w:val="bullet"/>
      <w:lvlText w:val="•"/>
      <w:lvlJc w:val="left"/>
      <w:pPr>
        <w:tabs>
          <w:tab w:val="num" w:pos="720"/>
        </w:tabs>
        <w:ind w:left="720" w:hanging="360"/>
      </w:pPr>
      <w:rPr>
        <w:rFonts w:ascii="Arial" w:hAnsi="Arial" w:hint="default"/>
      </w:rPr>
    </w:lvl>
    <w:lvl w:ilvl="1" w:tplc="AD38B74A">
      <w:start w:val="1"/>
      <w:numFmt w:val="bullet"/>
      <w:lvlText w:val="•"/>
      <w:lvlJc w:val="left"/>
      <w:pPr>
        <w:tabs>
          <w:tab w:val="num" w:pos="1440"/>
        </w:tabs>
        <w:ind w:left="1440" w:hanging="360"/>
      </w:pPr>
      <w:rPr>
        <w:rFonts w:ascii="Arial" w:hAnsi="Arial" w:hint="default"/>
      </w:rPr>
    </w:lvl>
    <w:lvl w:ilvl="2" w:tplc="1A4AF610" w:tentative="1">
      <w:start w:val="1"/>
      <w:numFmt w:val="bullet"/>
      <w:lvlText w:val="•"/>
      <w:lvlJc w:val="left"/>
      <w:pPr>
        <w:tabs>
          <w:tab w:val="num" w:pos="2160"/>
        </w:tabs>
        <w:ind w:left="2160" w:hanging="360"/>
      </w:pPr>
      <w:rPr>
        <w:rFonts w:ascii="Arial" w:hAnsi="Arial" w:hint="default"/>
      </w:rPr>
    </w:lvl>
    <w:lvl w:ilvl="3" w:tplc="513A84A2" w:tentative="1">
      <w:start w:val="1"/>
      <w:numFmt w:val="bullet"/>
      <w:lvlText w:val="•"/>
      <w:lvlJc w:val="left"/>
      <w:pPr>
        <w:tabs>
          <w:tab w:val="num" w:pos="2880"/>
        </w:tabs>
        <w:ind w:left="2880" w:hanging="360"/>
      </w:pPr>
      <w:rPr>
        <w:rFonts w:ascii="Arial" w:hAnsi="Arial" w:hint="default"/>
      </w:rPr>
    </w:lvl>
    <w:lvl w:ilvl="4" w:tplc="A4A84B94" w:tentative="1">
      <w:start w:val="1"/>
      <w:numFmt w:val="bullet"/>
      <w:lvlText w:val="•"/>
      <w:lvlJc w:val="left"/>
      <w:pPr>
        <w:tabs>
          <w:tab w:val="num" w:pos="3600"/>
        </w:tabs>
        <w:ind w:left="3600" w:hanging="360"/>
      </w:pPr>
      <w:rPr>
        <w:rFonts w:ascii="Arial" w:hAnsi="Arial" w:hint="default"/>
      </w:rPr>
    </w:lvl>
    <w:lvl w:ilvl="5" w:tplc="D8A81DD4" w:tentative="1">
      <w:start w:val="1"/>
      <w:numFmt w:val="bullet"/>
      <w:lvlText w:val="•"/>
      <w:lvlJc w:val="left"/>
      <w:pPr>
        <w:tabs>
          <w:tab w:val="num" w:pos="4320"/>
        </w:tabs>
        <w:ind w:left="4320" w:hanging="360"/>
      </w:pPr>
      <w:rPr>
        <w:rFonts w:ascii="Arial" w:hAnsi="Arial" w:hint="default"/>
      </w:rPr>
    </w:lvl>
    <w:lvl w:ilvl="6" w:tplc="D1927AF2" w:tentative="1">
      <w:start w:val="1"/>
      <w:numFmt w:val="bullet"/>
      <w:lvlText w:val="•"/>
      <w:lvlJc w:val="left"/>
      <w:pPr>
        <w:tabs>
          <w:tab w:val="num" w:pos="5040"/>
        </w:tabs>
        <w:ind w:left="5040" w:hanging="360"/>
      </w:pPr>
      <w:rPr>
        <w:rFonts w:ascii="Arial" w:hAnsi="Arial" w:hint="default"/>
      </w:rPr>
    </w:lvl>
    <w:lvl w:ilvl="7" w:tplc="39281582" w:tentative="1">
      <w:start w:val="1"/>
      <w:numFmt w:val="bullet"/>
      <w:lvlText w:val="•"/>
      <w:lvlJc w:val="left"/>
      <w:pPr>
        <w:tabs>
          <w:tab w:val="num" w:pos="5760"/>
        </w:tabs>
        <w:ind w:left="5760" w:hanging="360"/>
      </w:pPr>
      <w:rPr>
        <w:rFonts w:ascii="Arial" w:hAnsi="Arial" w:hint="default"/>
      </w:rPr>
    </w:lvl>
    <w:lvl w:ilvl="8" w:tplc="634EFD5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776F37"/>
    <w:multiLevelType w:val="hybridMultilevel"/>
    <w:tmpl w:val="CEFEA4F6"/>
    <w:lvl w:ilvl="0" w:tplc="0E34284E">
      <w:start w:val="1"/>
      <w:numFmt w:val="bullet"/>
      <w:lvlText w:val="•"/>
      <w:lvlJc w:val="left"/>
      <w:pPr>
        <w:tabs>
          <w:tab w:val="num" w:pos="720"/>
        </w:tabs>
        <w:ind w:left="720" w:hanging="360"/>
      </w:pPr>
      <w:rPr>
        <w:rFonts w:ascii="Arial" w:hAnsi="Arial" w:hint="default"/>
      </w:rPr>
    </w:lvl>
    <w:lvl w:ilvl="1" w:tplc="958EF8FE">
      <w:start w:val="1"/>
      <w:numFmt w:val="bullet"/>
      <w:lvlText w:val="•"/>
      <w:lvlJc w:val="left"/>
      <w:pPr>
        <w:tabs>
          <w:tab w:val="num" w:pos="1440"/>
        </w:tabs>
        <w:ind w:left="1440" w:hanging="360"/>
      </w:pPr>
      <w:rPr>
        <w:rFonts w:ascii="Arial" w:hAnsi="Arial" w:hint="default"/>
      </w:rPr>
    </w:lvl>
    <w:lvl w:ilvl="2" w:tplc="C99ABC0A">
      <w:start w:val="1"/>
      <w:numFmt w:val="bullet"/>
      <w:lvlText w:val="•"/>
      <w:lvlJc w:val="left"/>
      <w:pPr>
        <w:tabs>
          <w:tab w:val="num" w:pos="2160"/>
        </w:tabs>
        <w:ind w:left="2160" w:hanging="360"/>
      </w:pPr>
      <w:rPr>
        <w:rFonts w:ascii="Arial" w:hAnsi="Arial" w:hint="default"/>
      </w:rPr>
    </w:lvl>
    <w:lvl w:ilvl="3" w:tplc="74DEF7E6" w:tentative="1">
      <w:start w:val="1"/>
      <w:numFmt w:val="bullet"/>
      <w:lvlText w:val="•"/>
      <w:lvlJc w:val="left"/>
      <w:pPr>
        <w:tabs>
          <w:tab w:val="num" w:pos="2880"/>
        </w:tabs>
        <w:ind w:left="2880" w:hanging="360"/>
      </w:pPr>
      <w:rPr>
        <w:rFonts w:ascii="Arial" w:hAnsi="Arial" w:hint="default"/>
      </w:rPr>
    </w:lvl>
    <w:lvl w:ilvl="4" w:tplc="EE166D5E" w:tentative="1">
      <w:start w:val="1"/>
      <w:numFmt w:val="bullet"/>
      <w:lvlText w:val="•"/>
      <w:lvlJc w:val="left"/>
      <w:pPr>
        <w:tabs>
          <w:tab w:val="num" w:pos="3600"/>
        </w:tabs>
        <w:ind w:left="3600" w:hanging="360"/>
      </w:pPr>
      <w:rPr>
        <w:rFonts w:ascii="Arial" w:hAnsi="Arial" w:hint="default"/>
      </w:rPr>
    </w:lvl>
    <w:lvl w:ilvl="5" w:tplc="116A7B9C" w:tentative="1">
      <w:start w:val="1"/>
      <w:numFmt w:val="bullet"/>
      <w:lvlText w:val="•"/>
      <w:lvlJc w:val="left"/>
      <w:pPr>
        <w:tabs>
          <w:tab w:val="num" w:pos="4320"/>
        </w:tabs>
        <w:ind w:left="4320" w:hanging="360"/>
      </w:pPr>
      <w:rPr>
        <w:rFonts w:ascii="Arial" w:hAnsi="Arial" w:hint="default"/>
      </w:rPr>
    </w:lvl>
    <w:lvl w:ilvl="6" w:tplc="86B68612" w:tentative="1">
      <w:start w:val="1"/>
      <w:numFmt w:val="bullet"/>
      <w:lvlText w:val="•"/>
      <w:lvlJc w:val="left"/>
      <w:pPr>
        <w:tabs>
          <w:tab w:val="num" w:pos="5040"/>
        </w:tabs>
        <w:ind w:left="5040" w:hanging="360"/>
      </w:pPr>
      <w:rPr>
        <w:rFonts w:ascii="Arial" w:hAnsi="Arial" w:hint="default"/>
      </w:rPr>
    </w:lvl>
    <w:lvl w:ilvl="7" w:tplc="FC2A8E02" w:tentative="1">
      <w:start w:val="1"/>
      <w:numFmt w:val="bullet"/>
      <w:lvlText w:val="•"/>
      <w:lvlJc w:val="left"/>
      <w:pPr>
        <w:tabs>
          <w:tab w:val="num" w:pos="5760"/>
        </w:tabs>
        <w:ind w:left="5760" w:hanging="360"/>
      </w:pPr>
      <w:rPr>
        <w:rFonts w:ascii="Arial" w:hAnsi="Arial" w:hint="default"/>
      </w:rPr>
    </w:lvl>
    <w:lvl w:ilvl="8" w:tplc="84F894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5C2577A"/>
    <w:multiLevelType w:val="hybridMultilevel"/>
    <w:tmpl w:val="54E2E68E"/>
    <w:lvl w:ilvl="0" w:tplc="8BE2D42C">
      <w:start w:val="1"/>
      <w:numFmt w:val="bullet"/>
      <w:lvlText w:val="•"/>
      <w:lvlJc w:val="left"/>
      <w:pPr>
        <w:tabs>
          <w:tab w:val="num" w:pos="720"/>
        </w:tabs>
        <w:ind w:left="720" w:hanging="360"/>
      </w:pPr>
      <w:rPr>
        <w:rFonts w:ascii="Arial" w:hAnsi="Arial" w:hint="default"/>
      </w:rPr>
    </w:lvl>
    <w:lvl w:ilvl="1" w:tplc="489257B8">
      <w:start w:val="1"/>
      <w:numFmt w:val="bullet"/>
      <w:lvlText w:val="•"/>
      <w:lvlJc w:val="left"/>
      <w:pPr>
        <w:tabs>
          <w:tab w:val="num" w:pos="1440"/>
        </w:tabs>
        <w:ind w:left="1440" w:hanging="360"/>
      </w:pPr>
      <w:rPr>
        <w:rFonts w:ascii="Arial" w:hAnsi="Arial" w:hint="default"/>
      </w:rPr>
    </w:lvl>
    <w:lvl w:ilvl="2" w:tplc="AFE21464">
      <w:start w:val="1"/>
      <w:numFmt w:val="bullet"/>
      <w:lvlText w:val="•"/>
      <w:lvlJc w:val="left"/>
      <w:pPr>
        <w:tabs>
          <w:tab w:val="num" w:pos="2160"/>
        </w:tabs>
        <w:ind w:left="2160" w:hanging="360"/>
      </w:pPr>
      <w:rPr>
        <w:rFonts w:ascii="Arial" w:hAnsi="Arial" w:hint="default"/>
      </w:rPr>
    </w:lvl>
    <w:lvl w:ilvl="3" w:tplc="A5008B30" w:tentative="1">
      <w:start w:val="1"/>
      <w:numFmt w:val="bullet"/>
      <w:lvlText w:val="•"/>
      <w:lvlJc w:val="left"/>
      <w:pPr>
        <w:tabs>
          <w:tab w:val="num" w:pos="2880"/>
        </w:tabs>
        <w:ind w:left="2880" w:hanging="360"/>
      </w:pPr>
      <w:rPr>
        <w:rFonts w:ascii="Arial" w:hAnsi="Arial" w:hint="default"/>
      </w:rPr>
    </w:lvl>
    <w:lvl w:ilvl="4" w:tplc="12E67BDA" w:tentative="1">
      <w:start w:val="1"/>
      <w:numFmt w:val="bullet"/>
      <w:lvlText w:val="•"/>
      <w:lvlJc w:val="left"/>
      <w:pPr>
        <w:tabs>
          <w:tab w:val="num" w:pos="3600"/>
        </w:tabs>
        <w:ind w:left="3600" w:hanging="360"/>
      </w:pPr>
      <w:rPr>
        <w:rFonts w:ascii="Arial" w:hAnsi="Arial" w:hint="default"/>
      </w:rPr>
    </w:lvl>
    <w:lvl w:ilvl="5" w:tplc="B6D47B88" w:tentative="1">
      <w:start w:val="1"/>
      <w:numFmt w:val="bullet"/>
      <w:lvlText w:val="•"/>
      <w:lvlJc w:val="left"/>
      <w:pPr>
        <w:tabs>
          <w:tab w:val="num" w:pos="4320"/>
        </w:tabs>
        <w:ind w:left="4320" w:hanging="360"/>
      </w:pPr>
      <w:rPr>
        <w:rFonts w:ascii="Arial" w:hAnsi="Arial" w:hint="default"/>
      </w:rPr>
    </w:lvl>
    <w:lvl w:ilvl="6" w:tplc="9FE20FEC" w:tentative="1">
      <w:start w:val="1"/>
      <w:numFmt w:val="bullet"/>
      <w:lvlText w:val="•"/>
      <w:lvlJc w:val="left"/>
      <w:pPr>
        <w:tabs>
          <w:tab w:val="num" w:pos="5040"/>
        </w:tabs>
        <w:ind w:left="5040" w:hanging="360"/>
      </w:pPr>
      <w:rPr>
        <w:rFonts w:ascii="Arial" w:hAnsi="Arial" w:hint="default"/>
      </w:rPr>
    </w:lvl>
    <w:lvl w:ilvl="7" w:tplc="0CA0D970" w:tentative="1">
      <w:start w:val="1"/>
      <w:numFmt w:val="bullet"/>
      <w:lvlText w:val="•"/>
      <w:lvlJc w:val="left"/>
      <w:pPr>
        <w:tabs>
          <w:tab w:val="num" w:pos="5760"/>
        </w:tabs>
        <w:ind w:left="5760" w:hanging="360"/>
      </w:pPr>
      <w:rPr>
        <w:rFonts w:ascii="Arial" w:hAnsi="Arial" w:hint="default"/>
      </w:rPr>
    </w:lvl>
    <w:lvl w:ilvl="8" w:tplc="5CFC8D24" w:tentative="1">
      <w:start w:val="1"/>
      <w:numFmt w:val="bullet"/>
      <w:lvlText w:val="•"/>
      <w:lvlJc w:val="left"/>
      <w:pPr>
        <w:tabs>
          <w:tab w:val="num" w:pos="6480"/>
        </w:tabs>
        <w:ind w:left="6480" w:hanging="360"/>
      </w:pPr>
      <w:rPr>
        <w:rFonts w:ascii="Arial" w:hAnsi="Aria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509608159">
    <w:abstractNumId w:val="10"/>
  </w:num>
  <w:num w:numId="13" w16cid:durableId="965818589">
    <w:abstractNumId w:val="12"/>
  </w:num>
  <w:num w:numId="14" w16cid:durableId="174731420">
    <w:abstractNumId w:val="13"/>
  </w:num>
  <w:num w:numId="15" w16cid:durableId="1431008406">
    <w:abstractNumId w:val="11"/>
  </w:num>
  <w:num w:numId="16" w16cid:durableId="3701066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05B"/>
    <w:rsid w:val="00023AFE"/>
    <w:rsid w:val="000A3D9B"/>
    <w:rsid w:val="000D4642"/>
    <w:rsid w:val="000D539D"/>
    <w:rsid w:val="00116273"/>
    <w:rsid w:val="001B2543"/>
    <w:rsid w:val="002212EF"/>
    <w:rsid w:val="00237980"/>
    <w:rsid w:val="002C79E6"/>
    <w:rsid w:val="002F03D5"/>
    <w:rsid w:val="002F3AE9"/>
    <w:rsid w:val="003804CC"/>
    <w:rsid w:val="0038068B"/>
    <w:rsid w:val="00453540"/>
    <w:rsid w:val="004A0021"/>
    <w:rsid w:val="004E209C"/>
    <w:rsid w:val="005B6C70"/>
    <w:rsid w:val="005C199E"/>
    <w:rsid w:val="00651C1A"/>
    <w:rsid w:val="00664C1A"/>
    <w:rsid w:val="00863848"/>
    <w:rsid w:val="0087407D"/>
    <w:rsid w:val="00890656"/>
    <w:rsid w:val="00927E18"/>
    <w:rsid w:val="00A417C1"/>
    <w:rsid w:val="00A75F00"/>
    <w:rsid w:val="00B550B3"/>
    <w:rsid w:val="00B863FB"/>
    <w:rsid w:val="00B86440"/>
    <w:rsid w:val="00BB2D6F"/>
    <w:rsid w:val="00C00F8F"/>
    <w:rsid w:val="00C03068"/>
    <w:rsid w:val="00CF405B"/>
    <w:rsid w:val="00D620FD"/>
    <w:rsid w:val="00D91044"/>
    <w:rsid w:val="00E63082"/>
    <w:rsid w:val="00E67454"/>
    <w:rsid w:val="00EF55C5"/>
    <w:rsid w:val="00F6242A"/>
    <w:rsid w:val="00FC7B8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F7C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8020541">
      <w:bodyDiv w:val="1"/>
      <w:marLeft w:val="0"/>
      <w:marRight w:val="0"/>
      <w:marTop w:val="0"/>
      <w:marBottom w:val="0"/>
      <w:divBdr>
        <w:top w:val="none" w:sz="0" w:space="0" w:color="auto"/>
        <w:left w:val="none" w:sz="0" w:space="0" w:color="auto"/>
        <w:bottom w:val="none" w:sz="0" w:space="0" w:color="auto"/>
        <w:right w:val="none" w:sz="0" w:space="0" w:color="auto"/>
      </w:divBdr>
      <w:divsChild>
        <w:div w:id="1915776838">
          <w:marLeft w:val="1080"/>
          <w:marRight w:val="0"/>
          <w:marTop w:val="100"/>
          <w:marBottom w:val="0"/>
          <w:divBdr>
            <w:top w:val="none" w:sz="0" w:space="0" w:color="auto"/>
            <w:left w:val="none" w:sz="0" w:space="0" w:color="auto"/>
            <w:bottom w:val="none" w:sz="0" w:space="0" w:color="auto"/>
            <w:right w:val="none" w:sz="0" w:space="0" w:color="auto"/>
          </w:divBdr>
        </w:div>
        <w:div w:id="1408527878">
          <w:marLeft w:val="1080"/>
          <w:marRight w:val="0"/>
          <w:marTop w:val="100"/>
          <w:marBottom w:val="0"/>
          <w:divBdr>
            <w:top w:val="none" w:sz="0" w:space="0" w:color="auto"/>
            <w:left w:val="none" w:sz="0" w:space="0" w:color="auto"/>
            <w:bottom w:val="none" w:sz="0" w:space="0" w:color="auto"/>
            <w:right w:val="none" w:sz="0" w:space="0" w:color="auto"/>
          </w:divBdr>
        </w:div>
        <w:div w:id="53431800">
          <w:marLeft w:val="1080"/>
          <w:marRight w:val="0"/>
          <w:marTop w:val="100"/>
          <w:marBottom w:val="0"/>
          <w:divBdr>
            <w:top w:val="none" w:sz="0" w:space="0" w:color="auto"/>
            <w:left w:val="none" w:sz="0" w:space="0" w:color="auto"/>
            <w:bottom w:val="none" w:sz="0" w:space="0" w:color="auto"/>
            <w:right w:val="none" w:sz="0" w:space="0" w:color="auto"/>
          </w:divBdr>
        </w:div>
        <w:div w:id="1440299840">
          <w:marLeft w:val="1080"/>
          <w:marRight w:val="0"/>
          <w:marTop w:val="100"/>
          <w:marBottom w:val="0"/>
          <w:divBdr>
            <w:top w:val="none" w:sz="0" w:space="0" w:color="auto"/>
            <w:left w:val="none" w:sz="0" w:space="0" w:color="auto"/>
            <w:bottom w:val="none" w:sz="0" w:space="0" w:color="auto"/>
            <w:right w:val="none" w:sz="0" w:space="0"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6714792">
      <w:bodyDiv w:val="1"/>
      <w:marLeft w:val="0"/>
      <w:marRight w:val="0"/>
      <w:marTop w:val="0"/>
      <w:marBottom w:val="0"/>
      <w:divBdr>
        <w:top w:val="none" w:sz="0" w:space="0" w:color="auto"/>
        <w:left w:val="none" w:sz="0" w:space="0" w:color="auto"/>
        <w:bottom w:val="none" w:sz="0" w:space="0" w:color="auto"/>
        <w:right w:val="none" w:sz="0" w:space="0" w:color="auto"/>
      </w:divBdr>
      <w:divsChild>
        <w:div w:id="249117321">
          <w:marLeft w:val="1080"/>
          <w:marRight w:val="0"/>
          <w:marTop w:val="100"/>
          <w:marBottom w:val="0"/>
          <w:divBdr>
            <w:top w:val="none" w:sz="0" w:space="0" w:color="auto"/>
            <w:left w:val="none" w:sz="0" w:space="0" w:color="auto"/>
            <w:bottom w:val="none" w:sz="0" w:space="0" w:color="auto"/>
            <w:right w:val="none" w:sz="0" w:space="0" w:color="auto"/>
          </w:divBdr>
        </w:div>
        <w:div w:id="2132091455">
          <w:marLeft w:val="1080"/>
          <w:marRight w:val="0"/>
          <w:marTop w:val="100"/>
          <w:marBottom w:val="0"/>
          <w:divBdr>
            <w:top w:val="none" w:sz="0" w:space="0" w:color="auto"/>
            <w:left w:val="none" w:sz="0" w:space="0" w:color="auto"/>
            <w:bottom w:val="none" w:sz="0" w:space="0" w:color="auto"/>
            <w:right w:val="none" w:sz="0" w:space="0" w:color="auto"/>
          </w:divBdr>
        </w:div>
        <w:div w:id="991369675">
          <w:marLeft w:val="1080"/>
          <w:marRight w:val="0"/>
          <w:marTop w:val="100"/>
          <w:marBottom w:val="0"/>
          <w:divBdr>
            <w:top w:val="none" w:sz="0" w:space="0" w:color="auto"/>
            <w:left w:val="none" w:sz="0" w:space="0" w:color="auto"/>
            <w:bottom w:val="none" w:sz="0" w:space="0" w:color="auto"/>
            <w:right w:val="none" w:sz="0" w:space="0" w:color="auto"/>
          </w:divBdr>
        </w:div>
        <w:div w:id="1313027814">
          <w:marLeft w:val="1080"/>
          <w:marRight w:val="0"/>
          <w:marTop w:val="10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1800573">
      <w:bodyDiv w:val="1"/>
      <w:marLeft w:val="0"/>
      <w:marRight w:val="0"/>
      <w:marTop w:val="0"/>
      <w:marBottom w:val="0"/>
      <w:divBdr>
        <w:top w:val="none" w:sz="0" w:space="0" w:color="auto"/>
        <w:left w:val="none" w:sz="0" w:space="0" w:color="auto"/>
        <w:bottom w:val="none" w:sz="0" w:space="0" w:color="auto"/>
        <w:right w:val="none" w:sz="0" w:space="0" w:color="auto"/>
      </w:divBdr>
      <w:divsChild>
        <w:div w:id="229847263">
          <w:marLeft w:val="1080"/>
          <w:marRight w:val="0"/>
          <w:marTop w:val="100"/>
          <w:marBottom w:val="0"/>
          <w:divBdr>
            <w:top w:val="none" w:sz="0" w:space="0" w:color="auto"/>
            <w:left w:val="none" w:sz="0" w:space="0" w:color="auto"/>
            <w:bottom w:val="none" w:sz="0" w:space="0" w:color="auto"/>
            <w:right w:val="none" w:sz="0" w:space="0" w:color="auto"/>
          </w:divBdr>
        </w:div>
        <w:div w:id="1508205454">
          <w:marLeft w:val="1080"/>
          <w:marRight w:val="0"/>
          <w:marTop w:val="100"/>
          <w:marBottom w:val="0"/>
          <w:divBdr>
            <w:top w:val="none" w:sz="0" w:space="0" w:color="auto"/>
            <w:left w:val="none" w:sz="0" w:space="0" w:color="auto"/>
            <w:bottom w:val="none" w:sz="0" w:space="0" w:color="auto"/>
            <w:right w:val="none" w:sz="0" w:space="0" w:color="auto"/>
          </w:divBdr>
        </w:div>
        <w:div w:id="297687203">
          <w:marLeft w:val="1080"/>
          <w:marRight w:val="0"/>
          <w:marTop w:val="100"/>
          <w:marBottom w:val="0"/>
          <w:divBdr>
            <w:top w:val="none" w:sz="0" w:space="0" w:color="auto"/>
            <w:left w:val="none" w:sz="0" w:space="0" w:color="auto"/>
            <w:bottom w:val="none" w:sz="0" w:space="0" w:color="auto"/>
            <w:right w:val="none" w:sz="0" w:space="0" w:color="auto"/>
          </w:divBdr>
        </w:div>
        <w:div w:id="1998998881">
          <w:marLeft w:val="1080"/>
          <w:marRight w:val="0"/>
          <w:marTop w:val="100"/>
          <w:marBottom w:val="0"/>
          <w:divBdr>
            <w:top w:val="none" w:sz="0" w:space="0" w:color="auto"/>
            <w:left w:val="none" w:sz="0" w:space="0" w:color="auto"/>
            <w:bottom w:val="none" w:sz="0" w:space="0" w:color="auto"/>
            <w:right w:val="none" w:sz="0" w:space="0" w:color="auto"/>
          </w:divBdr>
        </w:div>
      </w:divsChild>
    </w:div>
    <w:div w:id="962537901">
      <w:bodyDiv w:val="1"/>
      <w:marLeft w:val="0"/>
      <w:marRight w:val="0"/>
      <w:marTop w:val="0"/>
      <w:marBottom w:val="0"/>
      <w:divBdr>
        <w:top w:val="none" w:sz="0" w:space="0" w:color="auto"/>
        <w:left w:val="none" w:sz="0" w:space="0" w:color="auto"/>
        <w:bottom w:val="none" w:sz="0" w:space="0" w:color="auto"/>
        <w:right w:val="none" w:sz="0" w:space="0" w:color="auto"/>
      </w:divBdr>
      <w:divsChild>
        <w:div w:id="1396780888">
          <w:marLeft w:val="360"/>
          <w:marRight w:val="0"/>
          <w:marTop w:val="200"/>
          <w:marBottom w:val="0"/>
          <w:divBdr>
            <w:top w:val="none" w:sz="0" w:space="0" w:color="auto"/>
            <w:left w:val="none" w:sz="0" w:space="0" w:color="auto"/>
            <w:bottom w:val="none" w:sz="0" w:space="0" w:color="auto"/>
            <w:right w:val="none" w:sz="0" w:space="0" w:color="auto"/>
          </w:divBdr>
        </w:div>
        <w:div w:id="355279979">
          <w:marLeft w:val="1080"/>
          <w:marRight w:val="0"/>
          <w:marTop w:val="100"/>
          <w:marBottom w:val="0"/>
          <w:divBdr>
            <w:top w:val="none" w:sz="0" w:space="0" w:color="auto"/>
            <w:left w:val="none" w:sz="0" w:space="0" w:color="auto"/>
            <w:bottom w:val="none" w:sz="0" w:space="0" w:color="auto"/>
            <w:right w:val="none" w:sz="0" w:space="0" w:color="auto"/>
          </w:divBdr>
        </w:div>
        <w:div w:id="1918829821">
          <w:marLeft w:val="1080"/>
          <w:marRight w:val="0"/>
          <w:marTop w:val="100"/>
          <w:marBottom w:val="0"/>
          <w:divBdr>
            <w:top w:val="none" w:sz="0" w:space="0" w:color="auto"/>
            <w:left w:val="none" w:sz="0" w:space="0" w:color="auto"/>
            <w:bottom w:val="none" w:sz="0" w:space="0" w:color="auto"/>
            <w:right w:val="none" w:sz="0" w:space="0" w:color="auto"/>
          </w:divBdr>
        </w:div>
        <w:div w:id="2094274871">
          <w:marLeft w:val="1080"/>
          <w:marRight w:val="0"/>
          <w:marTop w:val="100"/>
          <w:marBottom w:val="0"/>
          <w:divBdr>
            <w:top w:val="none" w:sz="0" w:space="0" w:color="auto"/>
            <w:left w:val="none" w:sz="0" w:space="0" w:color="auto"/>
            <w:bottom w:val="none" w:sz="0" w:space="0" w:color="auto"/>
            <w:right w:val="none" w:sz="0" w:space="0" w:color="auto"/>
          </w:divBdr>
        </w:div>
        <w:div w:id="1784567772">
          <w:marLeft w:val="1080"/>
          <w:marRight w:val="0"/>
          <w:marTop w:val="100"/>
          <w:marBottom w:val="0"/>
          <w:divBdr>
            <w:top w:val="none" w:sz="0" w:space="0" w:color="auto"/>
            <w:left w:val="none" w:sz="0" w:space="0" w:color="auto"/>
            <w:bottom w:val="none" w:sz="0" w:space="0" w:color="auto"/>
            <w:right w:val="none" w:sz="0" w:space="0" w:color="auto"/>
          </w:divBdr>
        </w:div>
      </w:divsChild>
    </w:div>
    <w:div w:id="992609144">
      <w:bodyDiv w:val="1"/>
      <w:marLeft w:val="0"/>
      <w:marRight w:val="0"/>
      <w:marTop w:val="0"/>
      <w:marBottom w:val="0"/>
      <w:divBdr>
        <w:top w:val="none" w:sz="0" w:space="0" w:color="auto"/>
        <w:left w:val="none" w:sz="0" w:space="0" w:color="auto"/>
        <w:bottom w:val="none" w:sz="0" w:space="0" w:color="auto"/>
        <w:right w:val="none" w:sz="0" w:space="0" w:color="auto"/>
      </w:divBdr>
      <w:divsChild>
        <w:div w:id="1911767850">
          <w:marLeft w:val="1080"/>
          <w:marRight w:val="0"/>
          <w:marTop w:val="100"/>
          <w:marBottom w:val="0"/>
          <w:divBdr>
            <w:top w:val="none" w:sz="0" w:space="0" w:color="auto"/>
            <w:left w:val="none" w:sz="0" w:space="0" w:color="auto"/>
            <w:bottom w:val="none" w:sz="0" w:space="0" w:color="auto"/>
            <w:right w:val="none" w:sz="0" w:space="0" w:color="auto"/>
          </w:divBdr>
        </w:div>
        <w:div w:id="1582183282">
          <w:marLeft w:val="1080"/>
          <w:marRight w:val="0"/>
          <w:marTop w:val="100"/>
          <w:marBottom w:val="0"/>
          <w:divBdr>
            <w:top w:val="none" w:sz="0" w:space="0" w:color="auto"/>
            <w:left w:val="none" w:sz="0" w:space="0" w:color="auto"/>
            <w:bottom w:val="none" w:sz="0" w:space="0" w:color="auto"/>
            <w:right w:val="none" w:sz="0" w:space="0" w:color="auto"/>
          </w:divBdr>
        </w:div>
        <w:div w:id="205217818">
          <w:marLeft w:val="1080"/>
          <w:marRight w:val="0"/>
          <w:marTop w:val="100"/>
          <w:marBottom w:val="0"/>
          <w:divBdr>
            <w:top w:val="none" w:sz="0" w:space="0" w:color="auto"/>
            <w:left w:val="none" w:sz="0" w:space="0" w:color="auto"/>
            <w:bottom w:val="none" w:sz="0" w:space="0" w:color="auto"/>
            <w:right w:val="none" w:sz="0" w:space="0" w:color="auto"/>
          </w:divBdr>
        </w:div>
        <w:div w:id="459613672">
          <w:marLeft w:val="1080"/>
          <w:marRight w:val="0"/>
          <w:marTop w:val="10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664140">
      <w:bodyDiv w:val="1"/>
      <w:marLeft w:val="0"/>
      <w:marRight w:val="0"/>
      <w:marTop w:val="0"/>
      <w:marBottom w:val="0"/>
      <w:divBdr>
        <w:top w:val="none" w:sz="0" w:space="0" w:color="auto"/>
        <w:left w:val="none" w:sz="0" w:space="0" w:color="auto"/>
        <w:bottom w:val="none" w:sz="0" w:space="0" w:color="auto"/>
        <w:right w:val="none" w:sz="0" w:space="0" w:color="auto"/>
      </w:divBdr>
    </w:div>
    <w:div w:id="136324535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135853">
      <w:bodyDiv w:val="1"/>
      <w:marLeft w:val="0"/>
      <w:marRight w:val="0"/>
      <w:marTop w:val="0"/>
      <w:marBottom w:val="0"/>
      <w:divBdr>
        <w:top w:val="none" w:sz="0" w:space="0" w:color="auto"/>
        <w:left w:val="none" w:sz="0" w:space="0" w:color="auto"/>
        <w:bottom w:val="none" w:sz="0" w:space="0" w:color="auto"/>
        <w:right w:val="none" w:sz="0" w:space="0" w:color="auto"/>
      </w:divBdr>
      <w:divsChild>
        <w:div w:id="67503385">
          <w:marLeft w:val="1080"/>
          <w:marRight w:val="0"/>
          <w:marTop w:val="100"/>
          <w:marBottom w:val="0"/>
          <w:divBdr>
            <w:top w:val="none" w:sz="0" w:space="0" w:color="auto"/>
            <w:left w:val="none" w:sz="0" w:space="0" w:color="auto"/>
            <w:bottom w:val="none" w:sz="0" w:space="0" w:color="auto"/>
            <w:right w:val="none" w:sz="0" w:space="0" w:color="auto"/>
          </w:divBdr>
        </w:div>
        <w:div w:id="1020743733">
          <w:marLeft w:val="1080"/>
          <w:marRight w:val="0"/>
          <w:marTop w:val="100"/>
          <w:marBottom w:val="0"/>
          <w:divBdr>
            <w:top w:val="none" w:sz="0" w:space="0" w:color="auto"/>
            <w:left w:val="none" w:sz="0" w:space="0" w:color="auto"/>
            <w:bottom w:val="none" w:sz="0" w:space="0" w:color="auto"/>
            <w:right w:val="none" w:sz="0" w:space="0" w:color="auto"/>
          </w:divBdr>
        </w:div>
        <w:div w:id="1294216161">
          <w:marLeft w:val="1080"/>
          <w:marRight w:val="0"/>
          <w:marTop w:val="100"/>
          <w:marBottom w:val="0"/>
          <w:divBdr>
            <w:top w:val="none" w:sz="0" w:space="0" w:color="auto"/>
            <w:left w:val="none" w:sz="0" w:space="0" w:color="auto"/>
            <w:bottom w:val="none" w:sz="0" w:space="0" w:color="auto"/>
            <w:right w:val="none" w:sz="0" w:space="0" w:color="auto"/>
          </w:divBdr>
        </w:div>
        <w:div w:id="1683900590">
          <w:marLeft w:val="1080"/>
          <w:marRight w:val="0"/>
          <w:marTop w:val="100"/>
          <w:marBottom w:val="0"/>
          <w:divBdr>
            <w:top w:val="none" w:sz="0" w:space="0" w:color="auto"/>
            <w:left w:val="none" w:sz="0" w:space="0" w:color="auto"/>
            <w:bottom w:val="none" w:sz="0" w:space="0" w:color="auto"/>
            <w:right w:val="none" w:sz="0" w:space="0" w:color="auto"/>
          </w:divBdr>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kb\AppData\Roaming\Microsoft\Templates\Student%20APA%20Style%20paper%207th%20edition.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56E53F-1C8F-4C6D-8DB1-269776FC896F}" type="doc">
      <dgm:prSet loTypeId="urn:microsoft.com/office/officeart/2005/8/layout/hList2" loCatId="list" qsTypeId="urn:microsoft.com/office/officeart/2005/8/quickstyle/simple5" qsCatId="simple" csTypeId="urn:microsoft.com/office/officeart/2005/8/colors/accent6_2" csCatId="accent6" phldr="1"/>
      <dgm:spPr/>
      <dgm:t>
        <a:bodyPr/>
        <a:lstStyle/>
        <a:p>
          <a:endParaRPr lang="en-US"/>
        </a:p>
      </dgm:t>
    </dgm:pt>
    <dgm:pt modelId="{E507D3D0-6301-48EE-B72A-B63569984214}">
      <dgm:prSet phldrT="[Text]"/>
      <dgm:spPr/>
      <dgm:t>
        <a:bodyPr/>
        <a:lstStyle/>
        <a:p>
          <a:r>
            <a:rPr lang="en-US"/>
            <a:t>Pros</a:t>
          </a:r>
        </a:p>
      </dgm:t>
    </dgm:pt>
    <dgm:pt modelId="{19FD849F-21F7-4A54-A0CA-64BD0B9240D1}" type="parTrans" cxnId="{90EEFE0D-1679-4E80-B791-40C16801BB41}">
      <dgm:prSet/>
      <dgm:spPr/>
      <dgm:t>
        <a:bodyPr/>
        <a:lstStyle/>
        <a:p>
          <a:endParaRPr lang="en-US"/>
        </a:p>
      </dgm:t>
    </dgm:pt>
    <dgm:pt modelId="{B76886F5-5735-431E-BB11-B6569A2CA55B}" type="sibTrans" cxnId="{90EEFE0D-1679-4E80-B791-40C16801BB41}">
      <dgm:prSet/>
      <dgm:spPr/>
      <dgm:t>
        <a:bodyPr/>
        <a:lstStyle/>
        <a:p>
          <a:endParaRPr lang="en-US"/>
        </a:p>
      </dgm:t>
    </dgm:pt>
    <dgm:pt modelId="{D458CF40-3565-44DA-8578-E4575CBEA3E7}">
      <dgm:prSet phldrT="[Text]"/>
      <dgm:spPr/>
      <dgm:t>
        <a:bodyPr/>
        <a:lstStyle/>
        <a:p>
          <a:r>
            <a:rPr lang="en-US"/>
            <a:t>Adaptablity</a:t>
          </a:r>
        </a:p>
      </dgm:t>
    </dgm:pt>
    <dgm:pt modelId="{2C5CA0B5-12C8-4853-9433-4DE17009EC24}" type="parTrans" cxnId="{9CC23BE6-F8DD-43FD-9960-FDE0486534DA}">
      <dgm:prSet/>
      <dgm:spPr/>
      <dgm:t>
        <a:bodyPr/>
        <a:lstStyle/>
        <a:p>
          <a:endParaRPr lang="en-US"/>
        </a:p>
      </dgm:t>
    </dgm:pt>
    <dgm:pt modelId="{0C201486-6658-4965-A856-9DD25BBE00DD}" type="sibTrans" cxnId="{9CC23BE6-F8DD-43FD-9960-FDE0486534DA}">
      <dgm:prSet/>
      <dgm:spPr/>
      <dgm:t>
        <a:bodyPr/>
        <a:lstStyle/>
        <a:p>
          <a:endParaRPr lang="en-US"/>
        </a:p>
      </dgm:t>
    </dgm:pt>
    <dgm:pt modelId="{07CB5437-9D2B-4D8C-8041-D07415D5DED6}">
      <dgm:prSet phldrT="[Text]"/>
      <dgm:spPr/>
      <dgm:t>
        <a:bodyPr/>
        <a:lstStyle/>
        <a:p>
          <a:r>
            <a:rPr lang="en-US"/>
            <a:t>Cons</a:t>
          </a:r>
        </a:p>
      </dgm:t>
    </dgm:pt>
    <dgm:pt modelId="{090CE8ED-BFD7-4A3A-B4B8-66E6FE9FA3D3}" type="parTrans" cxnId="{80D319F3-F546-4B7D-A5EE-98E73E89D99B}">
      <dgm:prSet/>
      <dgm:spPr/>
      <dgm:t>
        <a:bodyPr/>
        <a:lstStyle/>
        <a:p>
          <a:endParaRPr lang="en-US"/>
        </a:p>
      </dgm:t>
    </dgm:pt>
    <dgm:pt modelId="{43A1D7F7-530A-4962-9F13-620E0FD8E85E}" type="sibTrans" cxnId="{80D319F3-F546-4B7D-A5EE-98E73E89D99B}">
      <dgm:prSet/>
      <dgm:spPr/>
      <dgm:t>
        <a:bodyPr/>
        <a:lstStyle/>
        <a:p>
          <a:endParaRPr lang="en-US"/>
        </a:p>
      </dgm:t>
    </dgm:pt>
    <dgm:pt modelId="{E8C63DA7-EF4B-49D5-A85C-1B0A17361BFB}">
      <dgm:prSet phldrT="[Text]"/>
      <dgm:spPr/>
      <dgm:t>
        <a:bodyPr/>
        <a:lstStyle/>
        <a:p>
          <a:r>
            <a:rPr lang="en-US"/>
            <a:t>Feature Creep could become a real issue</a:t>
          </a:r>
        </a:p>
      </dgm:t>
    </dgm:pt>
    <dgm:pt modelId="{46E2A6B7-9ED4-4D78-87CA-FD882C2B10A3}" type="parTrans" cxnId="{7050DBD3-6298-4335-9BCA-B04B06B7E15A}">
      <dgm:prSet/>
      <dgm:spPr/>
      <dgm:t>
        <a:bodyPr/>
        <a:lstStyle/>
        <a:p>
          <a:endParaRPr lang="en-US"/>
        </a:p>
      </dgm:t>
    </dgm:pt>
    <dgm:pt modelId="{B92D2529-9067-4F92-8F46-A7BE24003ADB}" type="sibTrans" cxnId="{7050DBD3-6298-4335-9BCA-B04B06B7E15A}">
      <dgm:prSet/>
      <dgm:spPr/>
      <dgm:t>
        <a:bodyPr/>
        <a:lstStyle/>
        <a:p>
          <a:endParaRPr lang="en-US"/>
        </a:p>
      </dgm:t>
    </dgm:pt>
    <dgm:pt modelId="{44DC3127-7EE9-4623-A072-F6C276E9FD0B}">
      <dgm:prSet phldrT="[Text]"/>
      <dgm:spPr/>
      <dgm:t>
        <a:bodyPr/>
        <a:lstStyle/>
        <a:p>
          <a:r>
            <a:rPr lang="en-US"/>
            <a:t>It will be hard to implement with larger teams</a:t>
          </a:r>
        </a:p>
      </dgm:t>
    </dgm:pt>
    <dgm:pt modelId="{5DF66AE4-3158-4E78-A400-D856C2BFC52E}" type="parTrans" cxnId="{1686955C-8793-463F-A897-2626BA0FAFF5}">
      <dgm:prSet/>
      <dgm:spPr/>
      <dgm:t>
        <a:bodyPr/>
        <a:lstStyle/>
        <a:p>
          <a:endParaRPr lang="en-US"/>
        </a:p>
      </dgm:t>
    </dgm:pt>
    <dgm:pt modelId="{FC0A45A5-9928-42CA-88CA-6BA183007F88}" type="sibTrans" cxnId="{1686955C-8793-463F-A897-2626BA0FAFF5}">
      <dgm:prSet/>
      <dgm:spPr/>
      <dgm:t>
        <a:bodyPr/>
        <a:lstStyle/>
        <a:p>
          <a:endParaRPr lang="en-US"/>
        </a:p>
      </dgm:t>
    </dgm:pt>
    <dgm:pt modelId="{C0667632-9C76-49C0-93E8-908266B79018}">
      <dgm:prSet phldrT="[Text]"/>
      <dgm:spPr/>
      <dgm:t>
        <a:bodyPr/>
        <a:lstStyle/>
        <a:p>
          <a:r>
            <a:rPr lang="en-US"/>
            <a:t>Flexability in requirements</a:t>
          </a:r>
        </a:p>
      </dgm:t>
    </dgm:pt>
    <dgm:pt modelId="{54DE4BD0-F0E7-4B5F-8356-0C0352A1E1CE}" type="sibTrans" cxnId="{8BAE75B4-B94F-4A06-B203-10CC00FBA647}">
      <dgm:prSet/>
      <dgm:spPr/>
      <dgm:t>
        <a:bodyPr/>
        <a:lstStyle/>
        <a:p>
          <a:endParaRPr lang="en-US"/>
        </a:p>
      </dgm:t>
    </dgm:pt>
    <dgm:pt modelId="{2E3E8C0D-D6BD-4A89-91E7-B45F1CB237EB}" type="parTrans" cxnId="{8BAE75B4-B94F-4A06-B203-10CC00FBA647}">
      <dgm:prSet/>
      <dgm:spPr/>
      <dgm:t>
        <a:bodyPr/>
        <a:lstStyle/>
        <a:p>
          <a:endParaRPr lang="en-US"/>
        </a:p>
      </dgm:t>
    </dgm:pt>
    <dgm:pt modelId="{AACD6080-1AC7-4D6F-BE71-3512C721D731}">
      <dgm:prSet phldrT="[Text]"/>
      <dgm:spPr/>
      <dgm:t>
        <a:bodyPr/>
        <a:lstStyle/>
        <a:p>
          <a:r>
            <a:rPr lang="en-US"/>
            <a:t>Speedy Delivery of applications</a:t>
          </a:r>
        </a:p>
      </dgm:t>
    </dgm:pt>
    <dgm:pt modelId="{58142ACA-191E-43A8-94F5-B1A511ECBAB9}" type="parTrans" cxnId="{2FAD8383-5977-4EF0-AD69-4B7207493F7B}">
      <dgm:prSet/>
      <dgm:spPr/>
      <dgm:t>
        <a:bodyPr/>
        <a:lstStyle/>
        <a:p>
          <a:endParaRPr lang="en-US"/>
        </a:p>
      </dgm:t>
    </dgm:pt>
    <dgm:pt modelId="{2734B600-F40B-4C83-838B-F68865A4B1F4}" type="sibTrans" cxnId="{2FAD8383-5977-4EF0-AD69-4B7207493F7B}">
      <dgm:prSet/>
      <dgm:spPr/>
      <dgm:t>
        <a:bodyPr/>
        <a:lstStyle/>
        <a:p>
          <a:endParaRPr lang="en-US"/>
        </a:p>
      </dgm:t>
    </dgm:pt>
    <dgm:pt modelId="{C83B7F57-9ACB-47F0-9B6B-BCD85B9A898E}">
      <dgm:prSet phldrT="[Text]"/>
      <dgm:spPr/>
      <dgm:t>
        <a:bodyPr/>
        <a:lstStyle/>
        <a:p>
          <a:r>
            <a:rPr lang="en-US"/>
            <a:t>Communciations</a:t>
          </a:r>
        </a:p>
      </dgm:t>
    </dgm:pt>
    <dgm:pt modelId="{8F1D93CD-5E99-451B-8909-045E43BA1139}" type="parTrans" cxnId="{9F1CA813-CB0B-474F-B81E-5C20B3113EB5}">
      <dgm:prSet/>
      <dgm:spPr/>
      <dgm:t>
        <a:bodyPr/>
        <a:lstStyle/>
        <a:p>
          <a:endParaRPr lang="en-US"/>
        </a:p>
      </dgm:t>
    </dgm:pt>
    <dgm:pt modelId="{DBC072FA-388F-43B1-958C-71D6AFD26D93}" type="sibTrans" cxnId="{9F1CA813-CB0B-474F-B81E-5C20B3113EB5}">
      <dgm:prSet/>
      <dgm:spPr/>
      <dgm:t>
        <a:bodyPr/>
        <a:lstStyle/>
        <a:p>
          <a:endParaRPr lang="en-US"/>
        </a:p>
      </dgm:t>
    </dgm:pt>
    <dgm:pt modelId="{5D99B3D1-388B-4A93-B753-A1D11CF44E8E}">
      <dgm:prSet phldrT="[Text]"/>
      <dgm:spPr/>
      <dgm:t>
        <a:bodyPr/>
        <a:lstStyle/>
        <a:p>
          <a:r>
            <a:rPr lang="en-US"/>
            <a:t>Speedy Development</a:t>
          </a:r>
        </a:p>
      </dgm:t>
    </dgm:pt>
    <dgm:pt modelId="{C8C84B90-5BBC-4DE8-B6AB-18D3FF99C30C}" type="parTrans" cxnId="{828E91CA-1209-4138-8146-D5B3D68D1BD3}">
      <dgm:prSet/>
      <dgm:spPr/>
      <dgm:t>
        <a:bodyPr/>
        <a:lstStyle/>
        <a:p>
          <a:endParaRPr lang="en-US"/>
        </a:p>
      </dgm:t>
    </dgm:pt>
    <dgm:pt modelId="{66FEAECF-0B56-446A-BA7D-F152803F426B}" type="sibTrans" cxnId="{828E91CA-1209-4138-8146-D5B3D68D1BD3}">
      <dgm:prSet/>
      <dgm:spPr/>
      <dgm:t>
        <a:bodyPr/>
        <a:lstStyle/>
        <a:p>
          <a:endParaRPr lang="en-US"/>
        </a:p>
      </dgm:t>
    </dgm:pt>
    <dgm:pt modelId="{425BD597-B2E8-462B-8A5E-FF3F19879EB7}">
      <dgm:prSet phldrT="[Text]"/>
      <dgm:spPr/>
      <dgm:t>
        <a:bodyPr/>
        <a:lstStyle/>
        <a:p>
          <a:r>
            <a:rPr lang="en-US"/>
            <a:t>Fast paced which might make some team members upset</a:t>
          </a:r>
        </a:p>
      </dgm:t>
    </dgm:pt>
    <dgm:pt modelId="{A61A45C0-A629-4D6B-8B1B-5BA9E9D6DEF2}" type="parTrans" cxnId="{31C666F4-29EF-423D-989F-0852B6047D2F}">
      <dgm:prSet/>
      <dgm:spPr/>
      <dgm:t>
        <a:bodyPr/>
        <a:lstStyle/>
        <a:p>
          <a:endParaRPr lang="en-US"/>
        </a:p>
      </dgm:t>
    </dgm:pt>
    <dgm:pt modelId="{6164FB03-9AA4-4B08-A450-214B90867245}" type="sibTrans" cxnId="{31C666F4-29EF-423D-989F-0852B6047D2F}">
      <dgm:prSet/>
      <dgm:spPr/>
      <dgm:t>
        <a:bodyPr/>
        <a:lstStyle/>
        <a:p>
          <a:endParaRPr lang="en-US"/>
        </a:p>
      </dgm:t>
    </dgm:pt>
    <dgm:pt modelId="{78B59C57-531C-467C-AA04-D30FC94F6029}" type="pres">
      <dgm:prSet presAssocID="{B056E53F-1C8F-4C6D-8DB1-269776FC896F}" presName="linearFlow" presStyleCnt="0">
        <dgm:presLayoutVars>
          <dgm:dir/>
          <dgm:animLvl val="lvl"/>
          <dgm:resizeHandles/>
        </dgm:presLayoutVars>
      </dgm:prSet>
      <dgm:spPr/>
    </dgm:pt>
    <dgm:pt modelId="{A6F73F93-09BF-47F1-BD6F-BE0667112858}" type="pres">
      <dgm:prSet presAssocID="{E507D3D0-6301-48EE-B72A-B63569984214}" presName="compositeNode" presStyleCnt="0">
        <dgm:presLayoutVars>
          <dgm:bulletEnabled val="1"/>
        </dgm:presLayoutVars>
      </dgm:prSet>
      <dgm:spPr/>
    </dgm:pt>
    <dgm:pt modelId="{5C5C5780-047F-4BA0-9A52-B82ADE716217}" type="pres">
      <dgm:prSet presAssocID="{E507D3D0-6301-48EE-B72A-B63569984214}" presName="image" presStyleLbl="fgImgPlace1" presStyleIdx="0" presStyleCnt="2"/>
      <dgm:spPr>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Checkmark with solid fill"/>
        </a:ext>
      </dgm:extLst>
    </dgm:pt>
    <dgm:pt modelId="{C32C408E-C950-4E83-B1EC-2DEE5A1BC576}" type="pres">
      <dgm:prSet presAssocID="{E507D3D0-6301-48EE-B72A-B63569984214}" presName="childNode" presStyleLbl="node1" presStyleIdx="0" presStyleCnt="2">
        <dgm:presLayoutVars>
          <dgm:bulletEnabled val="1"/>
        </dgm:presLayoutVars>
      </dgm:prSet>
      <dgm:spPr/>
    </dgm:pt>
    <dgm:pt modelId="{05EBAE1F-388F-4AC8-9EE1-F9983F7E8245}" type="pres">
      <dgm:prSet presAssocID="{E507D3D0-6301-48EE-B72A-B63569984214}" presName="parentNode" presStyleLbl="revTx" presStyleIdx="0" presStyleCnt="2">
        <dgm:presLayoutVars>
          <dgm:chMax val="0"/>
          <dgm:bulletEnabled val="1"/>
        </dgm:presLayoutVars>
      </dgm:prSet>
      <dgm:spPr/>
    </dgm:pt>
    <dgm:pt modelId="{E82A20B5-FEFC-4835-8EE9-76F0D41A290C}" type="pres">
      <dgm:prSet presAssocID="{B76886F5-5735-431E-BB11-B6569A2CA55B}" presName="sibTrans" presStyleCnt="0"/>
      <dgm:spPr/>
    </dgm:pt>
    <dgm:pt modelId="{5816C755-984E-45B4-8FB6-39178E745CB3}" type="pres">
      <dgm:prSet presAssocID="{07CB5437-9D2B-4D8C-8041-D07415D5DED6}" presName="compositeNode" presStyleCnt="0">
        <dgm:presLayoutVars>
          <dgm:bulletEnabled val="1"/>
        </dgm:presLayoutVars>
      </dgm:prSet>
      <dgm:spPr/>
    </dgm:pt>
    <dgm:pt modelId="{D1D4B3E3-695F-47C9-BCEE-3612A3E925F0}" type="pres">
      <dgm:prSet presAssocID="{07CB5437-9D2B-4D8C-8041-D07415D5DED6}" presName="image" presStyleLbl="fgImgPlace1" presStyleIdx="1" presStyleCnt="2"/>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Close with solid fill"/>
        </a:ext>
      </dgm:extLst>
    </dgm:pt>
    <dgm:pt modelId="{E630D76A-8620-4EFB-BE48-15F91096B01E}" type="pres">
      <dgm:prSet presAssocID="{07CB5437-9D2B-4D8C-8041-D07415D5DED6}" presName="childNode" presStyleLbl="node1" presStyleIdx="1" presStyleCnt="2">
        <dgm:presLayoutVars>
          <dgm:bulletEnabled val="1"/>
        </dgm:presLayoutVars>
      </dgm:prSet>
      <dgm:spPr/>
    </dgm:pt>
    <dgm:pt modelId="{C5B7AACC-93BB-42D9-9DB2-26C7966F84C7}" type="pres">
      <dgm:prSet presAssocID="{07CB5437-9D2B-4D8C-8041-D07415D5DED6}" presName="parentNode" presStyleLbl="revTx" presStyleIdx="1" presStyleCnt="2">
        <dgm:presLayoutVars>
          <dgm:chMax val="0"/>
          <dgm:bulletEnabled val="1"/>
        </dgm:presLayoutVars>
      </dgm:prSet>
      <dgm:spPr/>
    </dgm:pt>
  </dgm:ptLst>
  <dgm:cxnLst>
    <dgm:cxn modelId="{B7489405-B022-41CD-B87C-91FEBB129D47}" type="presOf" srcId="{AACD6080-1AC7-4D6F-BE71-3512C721D731}" destId="{C32C408E-C950-4E83-B1EC-2DEE5A1BC576}" srcOrd="0" destOrd="2" presId="urn:microsoft.com/office/officeart/2005/8/layout/hList2"/>
    <dgm:cxn modelId="{90EEFE0D-1679-4E80-B791-40C16801BB41}" srcId="{B056E53F-1C8F-4C6D-8DB1-269776FC896F}" destId="{E507D3D0-6301-48EE-B72A-B63569984214}" srcOrd="0" destOrd="0" parTransId="{19FD849F-21F7-4A54-A0CA-64BD0B9240D1}" sibTransId="{B76886F5-5735-431E-BB11-B6569A2CA55B}"/>
    <dgm:cxn modelId="{9F1CA813-CB0B-474F-B81E-5C20B3113EB5}" srcId="{E507D3D0-6301-48EE-B72A-B63569984214}" destId="{C83B7F57-9ACB-47F0-9B6B-BCD85B9A898E}" srcOrd="3" destOrd="0" parTransId="{8F1D93CD-5E99-451B-8909-045E43BA1139}" sibTransId="{DBC072FA-388F-43B1-958C-71D6AFD26D93}"/>
    <dgm:cxn modelId="{5DCB722E-B2BA-4CFD-88F8-CDDD200E069B}" type="presOf" srcId="{B056E53F-1C8F-4C6D-8DB1-269776FC896F}" destId="{78B59C57-531C-467C-AA04-D30FC94F6029}" srcOrd="0" destOrd="0" presId="urn:microsoft.com/office/officeart/2005/8/layout/hList2"/>
    <dgm:cxn modelId="{A0C9F135-2F71-42D3-9346-1CCCA86E859A}" type="presOf" srcId="{07CB5437-9D2B-4D8C-8041-D07415D5DED6}" destId="{C5B7AACC-93BB-42D9-9DB2-26C7966F84C7}" srcOrd="0" destOrd="0" presId="urn:microsoft.com/office/officeart/2005/8/layout/hList2"/>
    <dgm:cxn modelId="{4784B43C-0C93-41E2-800E-5744CA7480F0}" type="presOf" srcId="{D458CF40-3565-44DA-8578-E4575CBEA3E7}" destId="{C32C408E-C950-4E83-B1EC-2DEE5A1BC576}" srcOrd="0" destOrd="1" presId="urn:microsoft.com/office/officeart/2005/8/layout/hList2"/>
    <dgm:cxn modelId="{1686955C-8793-463F-A897-2626BA0FAFF5}" srcId="{07CB5437-9D2B-4D8C-8041-D07415D5DED6}" destId="{44DC3127-7EE9-4623-A072-F6C276E9FD0B}" srcOrd="1" destOrd="0" parTransId="{5DF66AE4-3158-4E78-A400-D856C2BFC52E}" sibTransId="{FC0A45A5-9928-42CA-88CA-6BA183007F88}"/>
    <dgm:cxn modelId="{2FAD8383-5977-4EF0-AD69-4B7207493F7B}" srcId="{E507D3D0-6301-48EE-B72A-B63569984214}" destId="{AACD6080-1AC7-4D6F-BE71-3512C721D731}" srcOrd="2" destOrd="0" parTransId="{58142ACA-191E-43A8-94F5-B1A511ECBAB9}" sibTransId="{2734B600-F40B-4C83-838B-F68865A4B1F4}"/>
    <dgm:cxn modelId="{5A6BA9AA-A698-4B37-99DD-A1C14D60D153}" type="presOf" srcId="{E507D3D0-6301-48EE-B72A-B63569984214}" destId="{05EBAE1F-388F-4AC8-9EE1-F9983F7E8245}" srcOrd="0" destOrd="0" presId="urn:microsoft.com/office/officeart/2005/8/layout/hList2"/>
    <dgm:cxn modelId="{BC8C35AD-E292-47CD-92A4-F6E413BC3605}" type="presOf" srcId="{44DC3127-7EE9-4623-A072-F6C276E9FD0B}" destId="{E630D76A-8620-4EFB-BE48-15F91096B01E}" srcOrd="0" destOrd="1" presId="urn:microsoft.com/office/officeart/2005/8/layout/hList2"/>
    <dgm:cxn modelId="{8BAE75B4-B94F-4A06-B203-10CC00FBA647}" srcId="{E507D3D0-6301-48EE-B72A-B63569984214}" destId="{C0667632-9C76-49C0-93E8-908266B79018}" srcOrd="0" destOrd="0" parTransId="{2E3E8C0D-D6BD-4A89-91E7-B45F1CB237EB}" sibTransId="{54DE4BD0-F0E7-4B5F-8356-0C0352A1E1CE}"/>
    <dgm:cxn modelId="{F80CCCC0-4383-4E59-8883-45CEEABA23A6}" type="presOf" srcId="{E8C63DA7-EF4B-49D5-A85C-1B0A17361BFB}" destId="{E630D76A-8620-4EFB-BE48-15F91096B01E}" srcOrd="0" destOrd="0" presId="urn:microsoft.com/office/officeart/2005/8/layout/hList2"/>
    <dgm:cxn modelId="{B9E5EEC1-4DCB-414E-A521-1E0345A76C36}" type="presOf" srcId="{C0667632-9C76-49C0-93E8-908266B79018}" destId="{C32C408E-C950-4E83-B1EC-2DEE5A1BC576}" srcOrd="0" destOrd="0" presId="urn:microsoft.com/office/officeart/2005/8/layout/hList2"/>
    <dgm:cxn modelId="{120ADBC5-8A09-429E-8C3A-3D1F258EB768}" type="presOf" srcId="{425BD597-B2E8-462B-8A5E-FF3F19879EB7}" destId="{E630D76A-8620-4EFB-BE48-15F91096B01E}" srcOrd="0" destOrd="2" presId="urn:microsoft.com/office/officeart/2005/8/layout/hList2"/>
    <dgm:cxn modelId="{AFEB93C9-74B4-4F5C-BABC-1B120477D216}" type="presOf" srcId="{C83B7F57-9ACB-47F0-9B6B-BCD85B9A898E}" destId="{C32C408E-C950-4E83-B1EC-2DEE5A1BC576}" srcOrd="0" destOrd="3" presId="urn:microsoft.com/office/officeart/2005/8/layout/hList2"/>
    <dgm:cxn modelId="{828E91CA-1209-4138-8146-D5B3D68D1BD3}" srcId="{E507D3D0-6301-48EE-B72A-B63569984214}" destId="{5D99B3D1-388B-4A93-B753-A1D11CF44E8E}" srcOrd="4" destOrd="0" parTransId="{C8C84B90-5BBC-4DE8-B6AB-18D3FF99C30C}" sibTransId="{66FEAECF-0B56-446A-BA7D-F152803F426B}"/>
    <dgm:cxn modelId="{7050DBD3-6298-4335-9BCA-B04B06B7E15A}" srcId="{07CB5437-9D2B-4D8C-8041-D07415D5DED6}" destId="{E8C63DA7-EF4B-49D5-A85C-1B0A17361BFB}" srcOrd="0" destOrd="0" parTransId="{46E2A6B7-9ED4-4D78-87CA-FD882C2B10A3}" sibTransId="{B92D2529-9067-4F92-8F46-A7BE24003ADB}"/>
    <dgm:cxn modelId="{19D55CE5-6D9A-4A3D-A876-EEBE2EE02086}" type="presOf" srcId="{5D99B3D1-388B-4A93-B753-A1D11CF44E8E}" destId="{C32C408E-C950-4E83-B1EC-2DEE5A1BC576}" srcOrd="0" destOrd="4" presId="urn:microsoft.com/office/officeart/2005/8/layout/hList2"/>
    <dgm:cxn modelId="{9CC23BE6-F8DD-43FD-9960-FDE0486534DA}" srcId="{E507D3D0-6301-48EE-B72A-B63569984214}" destId="{D458CF40-3565-44DA-8578-E4575CBEA3E7}" srcOrd="1" destOrd="0" parTransId="{2C5CA0B5-12C8-4853-9433-4DE17009EC24}" sibTransId="{0C201486-6658-4965-A856-9DD25BBE00DD}"/>
    <dgm:cxn modelId="{80D319F3-F546-4B7D-A5EE-98E73E89D99B}" srcId="{B056E53F-1C8F-4C6D-8DB1-269776FC896F}" destId="{07CB5437-9D2B-4D8C-8041-D07415D5DED6}" srcOrd="1" destOrd="0" parTransId="{090CE8ED-BFD7-4A3A-B4B8-66E6FE9FA3D3}" sibTransId="{43A1D7F7-530A-4962-9F13-620E0FD8E85E}"/>
    <dgm:cxn modelId="{31C666F4-29EF-423D-989F-0852B6047D2F}" srcId="{07CB5437-9D2B-4D8C-8041-D07415D5DED6}" destId="{425BD597-B2E8-462B-8A5E-FF3F19879EB7}" srcOrd="2" destOrd="0" parTransId="{A61A45C0-A629-4D6B-8B1B-5BA9E9D6DEF2}" sibTransId="{6164FB03-9AA4-4B08-A450-214B90867245}"/>
    <dgm:cxn modelId="{C48B681B-D935-4667-A343-DC9CE2D3C320}" type="presParOf" srcId="{78B59C57-531C-467C-AA04-D30FC94F6029}" destId="{A6F73F93-09BF-47F1-BD6F-BE0667112858}" srcOrd="0" destOrd="0" presId="urn:microsoft.com/office/officeart/2005/8/layout/hList2"/>
    <dgm:cxn modelId="{8EA580BA-8285-417B-BD16-4ECE8D2EBBA7}" type="presParOf" srcId="{A6F73F93-09BF-47F1-BD6F-BE0667112858}" destId="{5C5C5780-047F-4BA0-9A52-B82ADE716217}" srcOrd="0" destOrd="0" presId="urn:microsoft.com/office/officeart/2005/8/layout/hList2"/>
    <dgm:cxn modelId="{09F4D8FE-0837-449B-851B-87B47FC73969}" type="presParOf" srcId="{A6F73F93-09BF-47F1-BD6F-BE0667112858}" destId="{C32C408E-C950-4E83-B1EC-2DEE5A1BC576}" srcOrd="1" destOrd="0" presId="urn:microsoft.com/office/officeart/2005/8/layout/hList2"/>
    <dgm:cxn modelId="{B5FAA6A1-955F-42E0-8F07-788A74AC5C8D}" type="presParOf" srcId="{A6F73F93-09BF-47F1-BD6F-BE0667112858}" destId="{05EBAE1F-388F-4AC8-9EE1-F9983F7E8245}" srcOrd="2" destOrd="0" presId="urn:microsoft.com/office/officeart/2005/8/layout/hList2"/>
    <dgm:cxn modelId="{A00C2427-7DBC-4667-A950-029487E13788}" type="presParOf" srcId="{78B59C57-531C-467C-AA04-D30FC94F6029}" destId="{E82A20B5-FEFC-4835-8EE9-76F0D41A290C}" srcOrd="1" destOrd="0" presId="urn:microsoft.com/office/officeart/2005/8/layout/hList2"/>
    <dgm:cxn modelId="{00D2CC73-3E7F-4FE2-9707-AFA41C2D5422}" type="presParOf" srcId="{78B59C57-531C-467C-AA04-D30FC94F6029}" destId="{5816C755-984E-45B4-8FB6-39178E745CB3}" srcOrd="2" destOrd="0" presId="urn:microsoft.com/office/officeart/2005/8/layout/hList2"/>
    <dgm:cxn modelId="{92AE718D-1E1B-4665-9AF7-9380AFB111A0}" type="presParOf" srcId="{5816C755-984E-45B4-8FB6-39178E745CB3}" destId="{D1D4B3E3-695F-47C9-BCEE-3612A3E925F0}" srcOrd="0" destOrd="0" presId="urn:microsoft.com/office/officeart/2005/8/layout/hList2"/>
    <dgm:cxn modelId="{34472B90-7FA6-4F82-AE08-0C6AD0FA63A9}" type="presParOf" srcId="{5816C755-984E-45B4-8FB6-39178E745CB3}" destId="{E630D76A-8620-4EFB-BE48-15F91096B01E}" srcOrd="1" destOrd="0" presId="urn:microsoft.com/office/officeart/2005/8/layout/hList2"/>
    <dgm:cxn modelId="{9AED9DCA-63CC-46D6-B780-4C1F4F23BCBE}" type="presParOf" srcId="{5816C755-984E-45B4-8FB6-39178E745CB3}" destId="{C5B7AACC-93BB-42D9-9DB2-26C7966F84C7}" srcOrd="2" destOrd="0" presId="urn:microsoft.com/office/officeart/2005/8/layout/hList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EBAE1F-388F-4AC8-9EE1-F9983F7E8245}">
      <dsp:nvSpPr>
        <dsp:cNvPr id="0" name=""/>
        <dsp:cNvSpPr/>
      </dsp:nvSpPr>
      <dsp:spPr>
        <a:xfrm rot="16200000">
          <a:off x="-1009031" y="1665649"/>
          <a:ext cx="2496312" cy="409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60768" bIns="0" numCol="1" spcCol="1270" anchor="t" anchorCtr="0">
          <a:noAutofit/>
        </a:bodyPr>
        <a:lstStyle/>
        <a:p>
          <a:pPr marL="0" lvl="0" indent="0" algn="r" defTabSz="1289050">
            <a:lnSpc>
              <a:spcPct val="90000"/>
            </a:lnSpc>
            <a:spcBef>
              <a:spcPct val="0"/>
            </a:spcBef>
            <a:spcAft>
              <a:spcPct val="35000"/>
            </a:spcAft>
            <a:buNone/>
          </a:pPr>
          <a:r>
            <a:rPr lang="en-US" sz="2900" kern="1200"/>
            <a:t>Pros</a:t>
          </a:r>
        </a:p>
      </dsp:txBody>
      <dsp:txXfrm>
        <a:off x="-1009031" y="1665649"/>
        <a:ext cx="2496312" cy="409059"/>
      </dsp:txXfrm>
    </dsp:sp>
    <dsp:sp modelId="{C32C408E-C950-4E83-B1EC-2DEE5A1BC576}">
      <dsp:nvSpPr>
        <dsp:cNvPr id="0" name=""/>
        <dsp:cNvSpPr/>
      </dsp:nvSpPr>
      <dsp:spPr>
        <a:xfrm>
          <a:off x="443654" y="622023"/>
          <a:ext cx="2037548" cy="24963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5128" tIns="360768" rIns="135128" bIns="135128" numCol="1" spcCol="1270" anchor="t" anchorCtr="0">
          <a:noAutofit/>
        </a:bodyPr>
        <a:lstStyle/>
        <a:p>
          <a:pPr marL="114300" lvl="1" indent="-114300" algn="l" defTabSz="666750">
            <a:lnSpc>
              <a:spcPct val="90000"/>
            </a:lnSpc>
            <a:spcBef>
              <a:spcPct val="0"/>
            </a:spcBef>
            <a:spcAft>
              <a:spcPct val="15000"/>
            </a:spcAft>
            <a:buChar char="•"/>
          </a:pPr>
          <a:r>
            <a:rPr lang="en-US" sz="1500" kern="1200"/>
            <a:t>Flexability in requirements</a:t>
          </a:r>
        </a:p>
        <a:p>
          <a:pPr marL="114300" lvl="1" indent="-114300" algn="l" defTabSz="666750">
            <a:lnSpc>
              <a:spcPct val="90000"/>
            </a:lnSpc>
            <a:spcBef>
              <a:spcPct val="0"/>
            </a:spcBef>
            <a:spcAft>
              <a:spcPct val="15000"/>
            </a:spcAft>
            <a:buChar char="•"/>
          </a:pPr>
          <a:r>
            <a:rPr lang="en-US" sz="1500" kern="1200"/>
            <a:t>Adaptablity</a:t>
          </a:r>
        </a:p>
        <a:p>
          <a:pPr marL="114300" lvl="1" indent="-114300" algn="l" defTabSz="666750">
            <a:lnSpc>
              <a:spcPct val="90000"/>
            </a:lnSpc>
            <a:spcBef>
              <a:spcPct val="0"/>
            </a:spcBef>
            <a:spcAft>
              <a:spcPct val="15000"/>
            </a:spcAft>
            <a:buChar char="•"/>
          </a:pPr>
          <a:r>
            <a:rPr lang="en-US" sz="1500" kern="1200"/>
            <a:t>Speedy Delivery of applications</a:t>
          </a:r>
        </a:p>
        <a:p>
          <a:pPr marL="114300" lvl="1" indent="-114300" algn="l" defTabSz="666750">
            <a:lnSpc>
              <a:spcPct val="90000"/>
            </a:lnSpc>
            <a:spcBef>
              <a:spcPct val="0"/>
            </a:spcBef>
            <a:spcAft>
              <a:spcPct val="15000"/>
            </a:spcAft>
            <a:buChar char="•"/>
          </a:pPr>
          <a:r>
            <a:rPr lang="en-US" sz="1500" kern="1200"/>
            <a:t>Communciations</a:t>
          </a:r>
        </a:p>
        <a:p>
          <a:pPr marL="114300" lvl="1" indent="-114300" algn="l" defTabSz="666750">
            <a:lnSpc>
              <a:spcPct val="90000"/>
            </a:lnSpc>
            <a:spcBef>
              <a:spcPct val="0"/>
            </a:spcBef>
            <a:spcAft>
              <a:spcPct val="15000"/>
            </a:spcAft>
            <a:buChar char="•"/>
          </a:pPr>
          <a:r>
            <a:rPr lang="en-US" sz="1500" kern="1200"/>
            <a:t>Speedy Development</a:t>
          </a:r>
        </a:p>
      </dsp:txBody>
      <dsp:txXfrm>
        <a:off x="443654" y="622023"/>
        <a:ext cx="2037548" cy="2496312"/>
      </dsp:txXfrm>
    </dsp:sp>
    <dsp:sp modelId="{5C5C5780-047F-4BA0-9A52-B82ADE716217}">
      <dsp:nvSpPr>
        <dsp:cNvPr id="0" name=""/>
        <dsp:cNvSpPr/>
      </dsp:nvSpPr>
      <dsp:spPr>
        <a:xfrm>
          <a:off x="34594" y="82064"/>
          <a:ext cx="818118" cy="818118"/>
        </a:xfrm>
        <a:prstGeom prst="rect">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 modelId="{C5B7AACC-93BB-42D9-9DB2-26C7966F84C7}">
      <dsp:nvSpPr>
        <dsp:cNvPr id="0" name=""/>
        <dsp:cNvSpPr/>
      </dsp:nvSpPr>
      <dsp:spPr>
        <a:xfrm rot="16200000">
          <a:off x="1961570" y="1665649"/>
          <a:ext cx="2496312" cy="4090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360768" bIns="0" numCol="1" spcCol="1270" anchor="t" anchorCtr="0">
          <a:noAutofit/>
        </a:bodyPr>
        <a:lstStyle/>
        <a:p>
          <a:pPr marL="0" lvl="0" indent="0" algn="r" defTabSz="1289050">
            <a:lnSpc>
              <a:spcPct val="90000"/>
            </a:lnSpc>
            <a:spcBef>
              <a:spcPct val="0"/>
            </a:spcBef>
            <a:spcAft>
              <a:spcPct val="35000"/>
            </a:spcAft>
            <a:buNone/>
          </a:pPr>
          <a:r>
            <a:rPr lang="en-US" sz="2900" kern="1200"/>
            <a:t>Cons</a:t>
          </a:r>
        </a:p>
      </dsp:txBody>
      <dsp:txXfrm>
        <a:off x="1961570" y="1665649"/>
        <a:ext cx="2496312" cy="409059"/>
      </dsp:txXfrm>
    </dsp:sp>
    <dsp:sp modelId="{E630D76A-8620-4EFB-BE48-15F91096B01E}">
      <dsp:nvSpPr>
        <dsp:cNvPr id="0" name=""/>
        <dsp:cNvSpPr/>
      </dsp:nvSpPr>
      <dsp:spPr>
        <a:xfrm>
          <a:off x="3414256" y="622023"/>
          <a:ext cx="2037548" cy="24963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35128" tIns="360768" rIns="135128" bIns="135128" numCol="1" spcCol="1270" anchor="t" anchorCtr="0">
          <a:noAutofit/>
        </a:bodyPr>
        <a:lstStyle/>
        <a:p>
          <a:pPr marL="114300" lvl="1" indent="-114300" algn="l" defTabSz="666750">
            <a:lnSpc>
              <a:spcPct val="90000"/>
            </a:lnSpc>
            <a:spcBef>
              <a:spcPct val="0"/>
            </a:spcBef>
            <a:spcAft>
              <a:spcPct val="15000"/>
            </a:spcAft>
            <a:buChar char="•"/>
          </a:pPr>
          <a:r>
            <a:rPr lang="en-US" sz="1500" kern="1200"/>
            <a:t>Feature Creep could become a real issue</a:t>
          </a:r>
        </a:p>
        <a:p>
          <a:pPr marL="114300" lvl="1" indent="-114300" algn="l" defTabSz="666750">
            <a:lnSpc>
              <a:spcPct val="90000"/>
            </a:lnSpc>
            <a:spcBef>
              <a:spcPct val="0"/>
            </a:spcBef>
            <a:spcAft>
              <a:spcPct val="15000"/>
            </a:spcAft>
            <a:buChar char="•"/>
          </a:pPr>
          <a:r>
            <a:rPr lang="en-US" sz="1500" kern="1200"/>
            <a:t>It will be hard to implement with larger teams</a:t>
          </a:r>
        </a:p>
        <a:p>
          <a:pPr marL="114300" lvl="1" indent="-114300" algn="l" defTabSz="666750">
            <a:lnSpc>
              <a:spcPct val="90000"/>
            </a:lnSpc>
            <a:spcBef>
              <a:spcPct val="0"/>
            </a:spcBef>
            <a:spcAft>
              <a:spcPct val="15000"/>
            </a:spcAft>
            <a:buChar char="•"/>
          </a:pPr>
          <a:r>
            <a:rPr lang="en-US" sz="1500" kern="1200"/>
            <a:t>Fast paced which might make some team members upset</a:t>
          </a:r>
        </a:p>
      </dsp:txBody>
      <dsp:txXfrm>
        <a:off x="3414256" y="622023"/>
        <a:ext cx="2037548" cy="2496312"/>
      </dsp:txXfrm>
    </dsp:sp>
    <dsp:sp modelId="{D1D4B3E3-695F-47C9-BCEE-3612A3E925F0}">
      <dsp:nvSpPr>
        <dsp:cNvPr id="0" name=""/>
        <dsp:cNvSpPr/>
      </dsp:nvSpPr>
      <dsp:spPr>
        <a:xfrm>
          <a:off x="3005197" y="82064"/>
          <a:ext cx="818118" cy="818118"/>
        </a:xfrm>
        <a:prstGeom prst="rect">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a:noFill/>
        </a:ln>
        <a:effectLst>
          <a:outerShdw blurRad="57150" dist="19050" dir="5400000" algn="ctr" rotWithShape="0">
            <a:srgbClr val="000000">
              <a:alpha val="63000"/>
            </a:srgbClr>
          </a:outerShdw>
        </a:effectLst>
      </dsp:spPr>
      <dsp:style>
        <a:lnRef idx="0">
          <a:scrgbClr r="0" g="0" b="0"/>
        </a:lnRef>
        <a:fillRef idx="1">
          <a:scrgbClr r="0" g="0" b="0"/>
        </a:fillRef>
        <a:effectRef idx="3">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 type="picture" pri="29000"/>
    <dgm:cat type="pictureconvert" pri="2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E7E46408CA94E0A83EB7019F5DF2656"/>
        <w:category>
          <w:name w:val="General"/>
          <w:gallery w:val="placeholder"/>
        </w:category>
        <w:types>
          <w:type w:val="bbPlcHdr"/>
        </w:types>
        <w:behaviors>
          <w:behavior w:val="content"/>
        </w:behaviors>
        <w:guid w:val="{CD5F2141-0785-487E-836F-5D1BB097FDD6}"/>
      </w:docPartPr>
      <w:docPartBody>
        <w:p w:rsidR="00925D2C" w:rsidRDefault="00000000">
          <w:pPr>
            <w:pStyle w:val="3E7E46408CA94E0A83EB7019F5DF2656"/>
          </w:pPr>
          <w:r w:rsidRPr="3236C9DF">
            <w:t>Course Number</w:t>
          </w:r>
          <w:r>
            <w:t>:</w:t>
          </w:r>
        </w:p>
      </w:docPartBody>
    </w:docPart>
    <w:docPart>
      <w:docPartPr>
        <w:name w:val="2DF34C1ADD5E4C19AA58714062DCAAF3"/>
        <w:category>
          <w:name w:val="General"/>
          <w:gallery w:val="placeholder"/>
        </w:category>
        <w:types>
          <w:type w:val="bbPlcHdr"/>
        </w:types>
        <w:behaviors>
          <w:behavior w:val="content"/>
        </w:behaviors>
        <w:guid w:val="{1F1CB3BE-3EE0-4BAC-99F6-B17FC0ED4C58}"/>
      </w:docPartPr>
      <w:docPartBody>
        <w:p w:rsidR="00925D2C" w:rsidRDefault="00000000">
          <w:pPr>
            <w:pStyle w:val="2DF34C1ADD5E4C19AA58714062DCAAF3"/>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9"/>
    <w:rsid w:val="001B2543"/>
    <w:rsid w:val="004A0021"/>
    <w:rsid w:val="00734AB9"/>
    <w:rsid w:val="008678B7"/>
    <w:rsid w:val="00925D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14E071EEA47C8BC52EFC6A82AAD13">
    <w:name w:val="32D14E071EEA47C8BC52EFC6A82AAD13"/>
  </w:style>
  <w:style w:type="paragraph" w:customStyle="1" w:styleId="2BE61575EB264A09A66A5A776077C8E3">
    <w:name w:val="2BE61575EB264A09A66A5A776077C8E3"/>
  </w:style>
  <w:style w:type="paragraph" w:customStyle="1" w:styleId="68C721BB86EC4142980CF7E05D171B48">
    <w:name w:val="68C721BB86EC4142980CF7E05D171B48"/>
  </w:style>
  <w:style w:type="paragraph" w:customStyle="1" w:styleId="981E62806B974DE2871F13E10E7C5D77">
    <w:name w:val="981E62806B974DE2871F13E10E7C5D77"/>
  </w:style>
  <w:style w:type="paragraph" w:customStyle="1" w:styleId="B1FF766FE1454BC784017F3C28F1C34E">
    <w:name w:val="B1FF766FE1454BC784017F3C28F1C34E"/>
  </w:style>
  <w:style w:type="paragraph" w:customStyle="1" w:styleId="3E7E46408CA94E0A83EB7019F5DF2656">
    <w:name w:val="3E7E46408CA94E0A83EB7019F5DF2656"/>
  </w:style>
  <w:style w:type="paragraph" w:customStyle="1" w:styleId="FF5EE51847D0407BAF82FD4F8257E649">
    <w:name w:val="FF5EE51847D0407BAF82FD4F8257E649"/>
  </w:style>
  <w:style w:type="paragraph" w:customStyle="1" w:styleId="A6856E6D517C480AA2601F6B02FDA7C9">
    <w:name w:val="A6856E6D517C480AA2601F6B02FDA7C9"/>
  </w:style>
  <w:style w:type="paragraph" w:customStyle="1" w:styleId="EA9BA29C3F8F463BAC7A3E277BC0FE74">
    <w:name w:val="EA9BA29C3F8F463BAC7A3E277BC0FE74"/>
  </w:style>
  <w:style w:type="paragraph" w:customStyle="1" w:styleId="F7D81AC82E2C4C8B871CDD93283FE7C5">
    <w:name w:val="F7D81AC82E2C4C8B871CDD93283FE7C5"/>
  </w:style>
  <w:style w:type="paragraph" w:customStyle="1" w:styleId="025FC3D776984E9FA5B6358EE75FE5DF">
    <w:name w:val="025FC3D776984E9FA5B6358EE75FE5DF"/>
  </w:style>
  <w:style w:type="paragraph" w:customStyle="1" w:styleId="917775B61E0A4236B9F7DECCE9192C89">
    <w:name w:val="917775B61E0A4236B9F7DECCE9192C89"/>
  </w:style>
  <w:style w:type="paragraph" w:customStyle="1" w:styleId="200C030D25DB4017896CDF1FFE833D94">
    <w:name w:val="200C030D25DB4017896CDF1FFE833D94"/>
  </w:style>
  <w:style w:type="paragraph" w:customStyle="1" w:styleId="0D76E2FA3C7D4DABA01179BE965F9A68">
    <w:name w:val="0D76E2FA3C7D4DABA01179BE965F9A68"/>
  </w:style>
  <w:style w:type="paragraph" w:customStyle="1" w:styleId="FCE9716756D9450F8E8E4AA36E27E487">
    <w:name w:val="FCE9716756D9450F8E8E4AA36E27E487"/>
  </w:style>
  <w:style w:type="paragraph" w:customStyle="1" w:styleId="737C0DE3974E483D88A0621B8C2783BD">
    <w:name w:val="737C0DE3974E483D88A0621B8C2783BD"/>
  </w:style>
  <w:style w:type="paragraph" w:customStyle="1" w:styleId="5CC7ACC060274CBE9C6BBCEEC912697D">
    <w:name w:val="5CC7ACC060274CBE9C6BBCEEC912697D"/>
  </w:style>
  <w:style w:type="paragraph" w:customStyle="1" w:styleId="C0E4BC12BA5F443282DE13926DDF6277">
    <w:name w:val="C0E4BC12BA5F443282DE13926DDF6277"/>
  </w:style>
  <w:style w:type="paragraph" w:customStyle="1" w:styleId="BEFE360571124C0587433661C6652FE0">
    <w:name w:val="BEFE360571124C0587433661C6652FE0"/>
  </w:style>
  <w:style w:type="paragraph" w:customStyle="1" w:styleId="8A91E0FF5CE34CBE847FE5533178DABA">
    <w:name w:val="8A91E0FF5CE34CBE847FE5533178DABA"/>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14:ligatures w14:val="none"/>
    </w:rPr>
  </w:style>
  <w:style w:type="paragraph" w:customStyle="1" w:styleId="639AC1C97DCB43DDBE5B04E98AC7244F">
    <w:name w:val="639AC1C97DCB43DDBE5B04E98AC7244F"/>
  </w:style>
  <w:style w:type="paragraph" w:customStyle="1" w:styleId="1DF0D6876BED42F0B31BA8D6F7DA1C47">
    <w:name w:val="1DF0D6876BED42F0B31BA8D6F7DA1C47"/>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14:ligatures w14:val="none"/>
    </w:rPr>
  </w:style>
  <w:style w:type="paragraph" w:customStyle="1" w:styleId="AFA0A269C86C44BF95EE94FB390E934F">
    <w:name w:val="AFA0A269C86C44BF95EE94FB390E934F"/>
  </w:style>
  <w:style w:type="paragraph" w:customStyle="1" w:styleId="B1E83ADB545F46DD8ACCBF75397CA0E6">
    <w:name w:val="B1E83ADB545F46DD8ACCBF75397CA0E6"/>
  </w:style>
  <w:style w:type="paragraph" w:customStyle="1" w:styleId="2DF34C1ADD5E4C19AA58714062DCAAF3">
    <w:name w:val="2DF34C1ADD5E4C19AA58714062DCAAF3"/>
  </w:style>
  <w:style w:type="paragraph" w:customStyle="1" w:styleId="1D9B947F464E4C3984B1AE308EB07554">
    <w:name w:val="1D9B947F464E4C3984B1AE308EB07554"/>
  </w:style>
  <w:style w:type="paragraph" w:customStyle="1" w:styleId="6A2B40B1DBD44DF4912073E43D815D65">
    <w:name w:val="6A2B40B1DBD44DF4912073E43D815D65"/>
  </w:style>
  <w:style w:type="paragraph" w:customStyle="1" w:styleId="845C7A9DD49B488B839F5B6BEB6E0110">
    <w:name w:val="845C7A9DD49B488B839F5B6BEB6E0110"/>
  </w:style>
  <w:style w:type="paragraph" w:customStyle="1" w:styleId="A31EDD095F644AC6AFF94A3DA803108B">
    <w:name w:val="A31EDD095F644AC6AFF94A3DA803108B"/>
  </w:style>
  <w:style w:type="paragraph" w:customStyle="1" w:styleId="B603833D73D34AC2A2E4D618720D8393">
    <w:name w:val="B603833D73D34AC2A2E4D618720D8393"/>
  </w:style>
  <w:style w:type="character" w:styleId="Hyperlink">
    <w:name w:val="Hyperlink"/>
    <w:basedOn w:val="DefaultParagraphFont"/>
    <w:uiPriority w:val="99"/>
    <w:unhideWhenUsed/>
    <w:rPr>
      <w:color w:val="467886" w:themeColor="hyperlink"/>
      <w:u w:val="single"/>
    </w:rPr>
  </w:style>
  <w:style w:type="paragraph" w:customStyle="1" w:styleId="5D81AB037F904D87BE7F6696C8D1BE15">
    <w:name w:val="5D81AB037F904D87BE7F6696C8D1BE15"/>
  </w:style>
  <w:style w:type="paragraph" w:customStyle="1" w:styleId="4A13F2BDECDA493A820D29D9D27C646F">
    <w:name w:val="4A13F2BDECDA493A820D29D9D27C646F"/>
    <w:rsid w:val="00925D2C"/>
  </w:style>
  <w:style w:type="paragraph" w:customStyle="1" w:styleId="F269AC3277BB405A89261172B3EA1366">
    <w:name w:val="F269AC3277BB405A89261172B3EA1366"/>
    <w:rsid w:val="00925D2C"/>
  </w:style>
  <w:style w:type="paragraph" w:customStyle="1" w:styleId="C8258792B7CE4E648DB1A37DB785C6D3">
    <w:name w:val="C8258792B7CE4E648DB1A37DB785C6D3"/>
    <w:rsid w:val="00925D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9</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2025-02-18T08:35:00Z</dcterms:created>
  <dcterms:modified xsi:type="dcterms:W3CDTF">2025-02-18T13:26:00Z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